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F11A" w14:textId="0C78FFA3" w:rsidR="00F54FD4" w:rsidRPr="00256B7E" w:rsidRDefault="00130BD7" w:rsidP="00256B7E">
      <w:pPr>
        <w:pStyle w:val="Title"/>
      </w:pPr>
      <w:r>
        <w:t xml:space="preserve">Homework </w:t>
      </w:r>
      <w:r w:rsidR="006602EB">
        <w:t>2</w:t>
      </w:r>
      <w:r>
        <w:t xml:space="preserve">: </w:t>
      </w:r>
      <w:r w:rsidR="006602EB">
        <w:t>Literature</w:t>
      </w:r>
      <w:r w:rsidR="005946A8">
        <w:t xml:space="preserve"> Review &amp; Intro to Python</w:t>
      </w:r>
    </w:p>
    <w:p w14:paraId="4C890551" w14:textId="03DA2187" w:rsidR="007E0A6A" w:rsidRPr="007E0A6A" w:rsidRDefault="007E0A6A" w:rsidP="007E0A6A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Research Paper Homework Instructions:</w:t>
      </w:r>
      <w:r w:rsidR="00256B7E" w:rsidRPr="007E0A6A">
        <w:rPr>
          <w:b w:val="0"/>
          <w:bCs/>
        </w:rPr>
        <w:t xml:space="preserve"> </w:t>
      </w:r>
    </w:p>
    <w:p w14:paraId="0FCE8CB5" w14:textId="259126C4" w:rsidR="00130BD7" w:rsidRDefault="006602EB" w:rsidP="006602EB">
      <w:r>
        <w:t>Finish finding 3 more articles that is related to your research topic. Provide of summary of the articles by answering the following questions:</w:t>
      </w:r>
    </w:p>
    <w:p w14:paraId="3C503CBC" w14:textId="24D6781E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central research question (what are they studying?)</w:t>
      </w:r>
    </w:p>
    <w:p w14:paraId="4BC52333" w14:textId="52CACFD8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context of the study (where is the study taking place?</w:t>
      </w:r>
      <w:r>
        <w:t>)</w:t>
      </w:r>
    </w:p>
    <w:p w14:paraId="5E2A8444" w14:textId="375775BA" w:rsidR="006602EB" w:rsidRDefault="006602EB" w:rsidP="006602EB">
      <w:pPr>
        <w:pStyle w:val="ListParagraph"/>
        <w:numPr>
          <w:ilvl w:val="0"/>
          <w:numId w:val="3"/>
        </w:numPr>
      </w:pPr>
      <w:r>
        <w:t>W</w:t>
      </w:r>
      <w:r w:rsidRPr="006602EB">
        <w:t>hat type of data is being studied?</w:t>
      </w:r>
    </w:p>
    <w:p w14:paraId="454B64D1" w14:textId="6FD8FC6F" w:rsidR="004D378E" w:rsidRDefault="006602EB" w:rsidP="004D378E">
      <w:pPr>
        <w:pStyle w:val="ListParagraph"/>
        <w:numPr>
          <w:ilvl w:val="0"/>
          <w:numId w:val="3"/>
        </w:numPr>
      </w:pPr>
      <w:r>
        <w:t>W</w:t>
      </w:r>
      <w:r w:rsidRPr="006602EB">
        <w:t>hat do the authors find?</w:t>
      </w:r>
    </w:p>
    <w:p w14:paraId="34D2C1E1" w14:textId="77777777" w:rsidR="006602EB" w:rsidRDefault="006602EB" w:rsidP="006602EB"/>
    <w:p w14:paraId="64655876" w14:textId="4507B4A0" w:rsidR="006602EB" w:rsidRDefault="006602EB" w:rsidP="006602EB">
      <w:r>
        <w:t xml:space="preserve">Add your summaries </w:t>
      </w:r>
      <w:r w:rsidR="005946A8">
        <w:t>to your working overleaf paper linked</w:t>
      </w:r>
      <w:r w:rsidR="00B26E9E">
        <w:t xml:space="preserve"> </w:t>
      </w:r>
      <w:hyperlink r:id="rId10" w:anchor="a03140" w:history="1">
        <w:r w:rsidR="00B55F3B" w:rsidRPr="00B55F3B">
          <w:rPr>
            <w:rStyle w:val="Hyperlink"/>
          </w:rPr>
          <w:t>HE</w:t>
        </w:r>
        <w:r w:rsidR="00B55F3B" w:rsidRPr="00B55F3B">
          <w:rPr>
            <w:rStyle w:val="Hyperlink"/>
          </w:rPr>
          <w:t>R</w:t>
        </w:r>
        <w:r w:rsidR="00B55F3B" w:rsidRPr="00B55F3B">
          <w:rPr>
            <w:rStyle w:val="Hyperlink"/>
          </w:rPr>
          <w:t>E</w:t>
        </w:r>
      </w:hyperlink>
      <w:r w:rsidR="00B55F3B">
        <w:t xml:space="preserve"> </w:t>
      </w:r>
      <w:r w:rsidR="00B26E9E">
        <w:t>(</w:t>
      </w:r>
      <w:proofErr w:type="spellStart"/>
      <w:r w:rsidR="00B26E9E">
        <w:t>Aley’s</w:t>
      </w:r>
      <w:proofErr w:type="spellEnd"/>
      <w:r w:rsidR="00B26E9E">
        <w:t xml:space="preserve"> Paper)</w:t>
      </w:r>
      <w:r w:rsidR="005946A8">
        <w:t>.</w:t>
      </w:r>
    </w:p>
    <w:p w14:paraId="7A5C6EBD" w14:textId="26C48DC0" w:rsidR="00941888" w:rsidRPr="003F0CCB" w:rsidRDefault="00CC524A" w:rsidP="00941888">
      <w:pPr>
        <w:pStyle w:val="NoSpacing"/>
        <w:rPr>
          <w:b/>
          <w:bCs/>
        </w:rPr>
      </w:pPr>
      <w:r>
        <w:t>Start to think about what research questions you would like to answer. What are similarities between the studies? What are differences?</w:t>
      </w:r>
      <w:r w:rsidR="003F0CCB">
        <w:t xml:space="preserve"> </w:t>
      </w:r>
      <w:r w:rsidR="003F0CCB" w:rsidRPr="009C44C5">
        <w:rPr>
          <w:b/>
          <w:bCs/>
          <w:highlight w:val="yellow"/>
        </w:rPr>
        <w:t>Be prepared to discuss your research idea in class. THIS WILL BE OUR MAIN FOCUS</w:t>
      </w:r>
    </w:p>
    <w:p w14:paraId="5E4A25AC" w14:textId="77777777" w:rsidR="001774BF" w:rsidRDefault="001774BF" w:rsidP="00941888">
      <w:pPr>
        <w:pStyle w:val="NoSpacing"/>
      </w:pPr>
    </w:p>
    <w:p w14:paraId="197414C2" w14:textId="542F5976" w:rsidR="001774BF" w:rsidRDefault="001774BF" w:rsidP="00941888">
      <w:pPr>
        <w:pStyle w:val="NoSpacing"/>
      </w:pPr>
      <w:r>
        <w:t>Find a dataset you are interested in through here:</w:t>
      </w:r>
    </w:p>
    <w:p w14:paraId="4B9301FA" w14:textId="7EAA9797" w:rsidR="001774BF" w:rsidRPr="009C44C5" w:rsidRDefault="001774BF" w:rsidP="001774BF">
      <w:pPr>
        <w:pStyle w:val="NoSpacing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1" w:history="1">
        <w:r w:rsidRPr="001774BF">
          <w:rPr>
            <w:rStyle w:val="Hyperlink"/>
          </w:rPr>
          <w:t>https://www.kaggle.com/datasets</w:t>
        </w:r>
      </w:hyperlink>
    </w:p>
    <w:p w14:paraId="697163E9" w14:textId="77777777" w:rsidR="009C44C5" w:rsidRDefault="009C44C5" w:rsidP="009C44C5">
      <w:pPr>
        <w:pStyle w:val="NoSpacing"/>
        <w:numPr>
          <w:ilvl w:val="0"/>
          <w:numId w:val="7"/>
        </w:numPr>
      </w:pPr>
      <w:hyperlink r:id="rId12" w:history="1">
        <w:r w:rsidRPr="001774BF">
          <w:rPr>
            <w:rStyle w:val="Hyperlink"/>
          </w:rPr>
          <w:t>https://huggingface.co/datasets</w:t>
        </w:r>
      </w:hyperlink>
    </w:p>
    <w:p w14:paraId="75117ABD" w14:textId="5EC3DD0E" w:rsidR="001774BF" w:rsidRDefault="009C44C5" w:rsidP="00941888">
      <w:pPr>
        <w:pStyle w:val="NoSpacing"/>
        <w:numPr>
          <w:ilvl w:val="0"/>
          <w:numId w:val="7"/>
        </w:numPr>
      </w:pPr>
      <w:hyperlink r:id="rId13" w:history="1">
        <w:r w:rsidRPr="001774BF">
          <w:rPr>
            <w:rStyle w:val="Hyperlink"/>
          </w:rPr>
          <w:t>https://paperswithcode.com/</w:t>
        </w:r>
      </w:hyperlink>
    </w:p>
    <w:p w14:paraId="11894A93" w14:textId="77777777" w:rsidR="009C44C5" w:rsidRDefault="009C44C5" w:rsidP="009C44C5">
      <w:pPr>
        <w:pStyle w:val="NoSpacing"/>
      </w:pPr>
    </w:p>
    <w:p w14:paraId="0F852620" w14:textId="6EA370B9" w:rsidR="00EE45DC" w:rsidRPr="007E0A6A" w:rsidRDefault="007E0A6A" w:rsidP="007E0A6A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Python Programming Instructions:</w:t>
      </w:r>
      <w:r w:rsidRPr="007E0A6A">
        <w:rPr>
          <w:b w:val="0"/>
          <w:bCs/>
        </w:rPr>
        <w:t xml:space="preserve"> </w:t>
      </w:r>
    </w:p>
    <w:p w14:paraId="5E354342" w14:textId="6D9728C2" w:rsidR="00EE45DC" w:rsidRDefault="00EE45DC" w:rsidP="00941888">
      <w:pPr>
        <w:pStyle w:val="NoSpacing"/>
      </w:pPr>
      <w:proofErr w:type="gramStart"/>
      <w:r>
        <w:t>Additionally</w:t>
      </w:r>
      <w:proofErr w:type="gramEnd"/>
      <w:r>
        <w:t xml:space="preserve"> please run through the first class</w:t>
      </w:r>
      <w:r w:rsidR="00951AE1">
        <w:t>’s</w:t>
      </w:r>
      <w:r>
        <w:t xml:space="preserve"> python notebooks through this</w:t>
      </w:r>
      <w:r w:rsidR="001774BF">
        <w:t xml:space="preserve"> folder:</w:t>
      </w:r>
    </w:p>
    <w:p w14:paraId="2F6C8F58" w14:textId="00718ACB" w:rsidR="001774BF" w:rsidRDefault="001774BF" w:rsidP="001774BF">
      <w:pPr>
        <w:pStyle w:val="NoSpacing"/>
        <w:numPr>
          <w:ilvl w:val="0"/>
          <w:numId w:val="8"/>
        </w:numPr>
      </w:pPr>
      <w:hyperlink r:id="rId14" w:history="1">
        <w:r w:rsidRPr="001774BF">
          <w:rPr>
            <w:rStyle w:val="Hyperlink"/>
          </w:rPr>
          <w:t>Class 1 Lab</w:t>
        </w:r>
      </w:hyperlink>
    </w:p>
    <w:p w14:paraId="593F0A32" w14:textId="77777777" w:rsidR="001774BF" w:rsidRDefault="001774BF" w:rsidP="00941888">
      <w:pPr>
        <w:pStyle w:val="NoSpacing"/>
      </w:pPr>
    </w:p>
    <w:p w14:paraId="0C0B0B63" w14:textId="77777777" w:rsidR="001774BF" w:rsidRDefault="001774BF" w:rsidP="00941888">
      <w:pPr>
        <w:pStyle w:val="NoSpacing"/>
      </w:pPr>
    </w:p>
    <w:p w14:paraId="22881EF7" w14:textId="77777777" w:rsidR="00951AE1" w:rsidRDefault="00951AE1" w:rsidP="00941888">
      <w:pPr>
        <w:pStyle w:val="NoSpacing"/>
      </w:pPr>
    </w:p>
    <w:p w14:paraId="5B7EBE79" w14:textId="4D57F651" w:rsidR="00951AE1" w:rsidRPr="00941888" w:rsidRDefault="00951AE1" w:rsidP="00941888">
      <w:pPr>
        <w:pStyle w:val="NoSpacing"/>
      </w:pPr>
    </w:p>
    <w:sectPr w:rsidR="00951AE1" w:rsidRPr="00941888" w:rsidSect="00941888">
      <w:headerReference w:type="default" r:id="rId15"/>
      <w:footerReference w:type="even" r:id="rId16"/>
      <w:footerReference w:type="first" r:id="rId17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EF99B" w14:textId="77777777" w:rsidR="00776066" w:rsidRDefault="00776066" w:rsidP="00387E78">
      <w:pPr>
        <w:spacing w:after="0" w:line="240" w:lineRule="auto"/>
      </w:pPr>
      <w:r>
        <w:separator/>
      </w:r>
    </w:p>
  </w:endnote>
  <w:endnote w:type="continuationSeparator" w:id="0">
    <w:p w14:paraId="7D179C72" w14:textId="77777777" w:rsidR="00776066" w:rsidRDefault="00776066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8FA8E" w14:textId="77777777" w:rsidR="00776066" w:rsidRDefault="00776066" w:rsidP="00387E78">
      <w:pPr>
        <w:spacing w:after="0" w:line="240" w:lineRule="auto"/>
      </w:pPr>
      <w:r>
        <w:separator/>
      </w:r>
    </w:p>
  </w:footnote>
  <w:footnote w:type="continuationSeparator" w:id="0">
    <w:p w14:paraId="3298D2EE" w14:textId="77777777" w:rsidR="00776066" w:rsidRDefault="00776066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11C1"/>
    <w:multiLevelType w:val="multilevel"/>
    <w:tmpl w:val="7CD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A3CEF"/>
    <w:multiLevelType w:val="hybridMultilevel"/>
    <w:tmpl w:val="D0C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D0388"/>
    <w:multiLevelType w:val="hybridMultilevel"/>
    <w:tmpl w:val="463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6476">
    <w:abstractNumId w:val="7"/>
  </w:num>
  <w:num w:numId="2" w16cid:durableId="1164006731">
    <w:abstractNumId w:val="5"/>
  </w:num>
  <w:num w:numId="3" w16cid:durableId="63336778">
    <w:abstractNumId w:val="6"/>
  </w:num>
  <w:num w:numId="4" w16cid:durableId="2122414483">
    <w:abstractNumId w:val="2"/>
  </w:num>
  <w:num w:numId="5" w16cid:durableId="1452822386">
    <w:abstractNumId w:val="3"/>
  </w:num>
  <w:num w:numId="6" w16cid:durableId="927152771">
    <w:abstractNumId w:val="0"/>
  </w:num>
  <w:num w:numId="7" w16cid:durableId="1930120296">
    <w:abstractNumId w:val="1"/>
  </w:num>
  <w:num w:numId="8" w16cid:durableId="137460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083619"/>
    <w:rsid w:val="000C525A"/>
    <w:rsid w:val="00130BD7"/>
    <w:rsid w:val="001774BF"/>
    <w:rsid w:val="001C5B50"/>
    <w:rsid w:val="00256B7E"/>
    <w:rsid w:val="0026702D"/>
    <w:rsid w:val="00371B6D"/>
    <w:rsid w:val="00387E78"/>
    <w:rsid w:val="003F0CCB"/>
    <w:rsid w:val="00441BF8"/>
    <w:rsid w:val="004570D7"/>
    <w:rsid w:val="004A0D72"/>
    <w:rsid w:val="004D378E"/>
    <w:rsid w:val="004D7445"/>
    <w:rsid w:val="005934D2"/>
    <w:rsid w:val="005946A8"/>
    <w:rsid w:val="005D47DD"/>
    <w:rsid w:val="006446F3"/>
    <w:rsid w:val="006602EB"/>
    <w:rsid w:val="00721A7F"/>
    <w:rsid w:val="00776066"/>
    <w:rsid w:val="007957BF"/>
    <w:rsid w:val="007E0A6A"/>
    <w:rsid w:val="00805C23"/>
    <w:rsid w:val="008568DE"/>
    <w:rsid w:val="0086007B"/>
    <w:rsid w:val="00941888"/>
    <w:rsid w:val="00951AE1"/>
    <w:rsid w:val="009C44C5"/>
    <w:rsid w:val="009E6B00"/>
    <w:rsid w:val="00A835B2"/>
    <w:rsid w:val="00AD3960"/>
    <w:rsid w:val="00B26E9E"/>
    <w:rsid w:val="00B37487"/>
    <w:rsid w:val="00B55F3B"/>
    <w:rsid w:val="00CC524A"/>
    <w:rsid w:val="00D847C5"/>
    <w:rsid w:val="00DE60ED"/>
    <w:rsid w:val="00E600D0"/>
    <w:rsid w:val="00EE45DC"/>
    <w:rsid w:val="00F05CA7"/>
    <w:rsid w:val="00F54FD4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perswithcode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uggingface.co/dataset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datasets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overleaf.com/1362832519skknkzgcdzyr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rive.google.com/drive/u/3/folders/1VvUATcS3bbwY88Tfh7xF99vEyvIuKN7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00000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207254"/>
    <w:rsid w:val="00441BF8"/>
    <w:rsid w:val="005934D2"/>
    <w:rsid w:val="005A349E"/>
    <w:rsid w:val="0065464A"/>
    <w:rsid w:val="00BB550F"/>
    <w:rsid w:val="00C145F6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Raymond Zhang</cp:lastModifiedBy>
  <cp:revision>6</cp:revision>
  <dcterms:created xsi:type="dcterms:W3CDTF">2024-09-23T03:36:00Z</dcterms:created>
  <dcterms:modified xsi:type="dcterms:W3CDTF">2024-09-23T03:44:00Z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