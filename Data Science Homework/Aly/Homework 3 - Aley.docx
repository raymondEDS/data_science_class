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7F11A" w14:textId="56F9DCE7" w:rsidR="00F54FD4" w:rsidRPr="00256B7E" w:rsidRDefault="00130BD7" w:rsidP="00256B7E">
      <w:pPr>
        <w:pStyle w:val="Title"/>
      </w:pPr>
      <w:r>
        <w:t xml:space="preserve">Homework </w:t>
      </w:r>
      <w:r w:rsidR="00A7788C">
        <w:t>3</w:t>
      </w:r>
      <w:r>
        <w:t xml:space="preserve">: </w:t>
      </w:r>
      <w:r w:rsidR="00FB37D2">
        <w:t>Data</w:t>
      </w:r>
      <w:r w:rsidR="00FE4F71">
        <w:t>s</w:t>
      </w:r>
      <w:r w:rsidR="00FB37D2">
        <w:t>et Finding</w:t>
      </w:r>
    </w:p>
    <w:p w14:paraId="4C890551" w14:textId="03DA2187" w:rsidR="007E0A6A" w:rsidRPr="007E0A6A" w:rsidRDefault="007E0A6A" w:rsidP="007E0A6A">
      <w:pPr>
        <w:pStyle w:val="Heading1"/>
        <w:rPr>
          <w:b w:val="0"/>
          <w:bCs/>
        </w:rPr>
      </w:pPr>
      <w:r>
        <w:rPr>
          <w:rStyle w:val="Strong"/>
          <w:b/>
          <w:bCs w:val="0"/>
        </w:rPr>
        <w:t>Research Paper Homework Instructions:</w:t>
      </w:r>
      <w:r w:rsidR="00256B7E" w:rsidRPr="007E0A6A">
        <w:rPr>
          <w:b w:val="0"/>
          <w:bCs/>
        </w:rPr>
        <w:t xml:space="preserve"> </w:t>
      </w:r>
    </w:p>
    <w:p w14:paraId="0FCE8CB5" w14:textId="036ECFAC" w:rsidR="00130BD7" w:rsidRDefault="00FB37D2" w:rsidP="006602EB">
      <w:r>
        <w:t>Complete 5 research papers summaries by answering the following questions:</w:t>
      </w:r>
    </w:p>
    <w:p w14:paraId="3C503CBC" w14:textId="24D6781E" w:rsidR="006602EB" w:rsidRDefault="006602EB" w:rsidP="006602EB">
      <w:pPr>
        <w:pStyle w:val="ListParagraph"/>
        <w:numPr>
          <w:ilvl w:val="0"/>
          <w:numId w:val="3"/>
        </w:numPr>
      </w:pPr>
      <w:r>
        <w:t>T</w:t>
      </w:r>
      <w:r w:rsidRPr="006602EB">
        <w:t>he central research question (what are they studying?)</w:t>
      </w:r>
    </w:p>
    <w:p w14:paraId="4BC52333" w14:textId="52CACFD8" w:rsidR="006602EB" w:rsidRDefault="006602EB" w:rsidP="006602EB">
      <w:pPr>
        <w:pStyle w:val="ListParagraph"/>
        <w:numPr>
          <w:ilvl w:val="0"/>
          <w:numId w:val="3"/>
        </w:numPr>
      </w:pPr>
      <w:r>
        <w:t>T</w:t>
      </w:r>
      <w:r w:rsidRPr="006602EB">
        <w:t>he context of the study (where is the study taking place?</w:t>
      </w:r>
      <w:r>
        <w:t>)</w:t>
      </w:r>
    </w:p>
    <w:p w14:paraId="5E2A8444" w14:textId="375775BA" w:rsidR="006602EB" w:rsidRDefault="006602EB" w:rsidP="006602EB">
      <w:pPr>
        <w:pStyle w:val="ListParagraph"/>
        <w:numPr>
          <w:ilvl w:val="0"/>
          <w:numId w:val="3"/>
        </w:numPr>
      </w:pPr>
      <w:r>
        <w:t>W</w:t>
      </w:r>
      <w:r w:rsidRPr="006602EB">
        <w:t>hat type of data is being studied?</w:t>
      </w:r>
    </w:p>
    <w:p w14:paraId="34D2C1E1" w14:textId="55F7A90D" w:rsidR="006602EB" w:rsidRDefault="006602EB" w:rsidP="006602EB">
      <w:pPr>
        <w:pStyle w:val="ListParagraph"/>
        <w:numPr>
          <w:ilvl w:val="0"/>
          <w:numId w:val="3"/>
        </w:numPr>
      </w:pPr>
      <w:r>
        <w:t>W</w:t>
      </w:r>
      <w:r w:rsidRPr="006602EB">
        <w:t>hat do the authors find?</w:t>
      </w:r>
    </w:p>
    <w:p w14:paraId="5E4A25AC" w14:textId="5454A8B7" w:rsidR="001774BF" w:rsidRDefault="006602EB" w:rsidP="00FB37D2">
      <w:r>
        <w:t xml:space="preserve">Add your summaries </w:t>
      </w:r>
      <w:r w:rsidR="005946A8">
        <w:t>to your working overleaf paper linked</w:t>
      </w:r>
      <w:r w:rsidR="00B26E9E">
        <w:t xml:space="preserve"> </w:t>
      </w:r>
      <w:hyperlink r:id="rId10" w:anchor="a03140" w:history="1">
        <w:r w:rsidR="00B55F3B" w:rsidRPr="00B55F3B">
          <w:rPr>
            <w:rStyle w:val="Hyperlink"/>
          </w:rPr>
          <w:t>HERE</w:t>
        </w:r>
      </w:hyperlink>
      <w:r w:rsidR="00B55F3B">
        <w:t xml:space="preserve"> </w:t>
      </w:r>
      <w:r w:rsidR="00B26E9E">
        <w:t>(</w:t>
      </w:r>
      <w:proofErr w:type="spellStart"/>
      <w:r w:rsidR="00B26E9E">
        <w:t>Aley’s</w:t>
      </w:r>
      <w:proofErr w:type="spellEnd"/>
      <w:r w:rsidR="00B26E9E">
        <w:t xml:space="preserve"> Paper)</w:t>
      </w:r>
      <w:r w:rsidR="005946A8">
        <w:t>.</w:t>
      </w:r>
    </w:p>
    <w:p w14:paraId="197414C2" w14:textId="542F5976" w:rsidR="001774BF" w:rsidRDefault="001774BF" w:rsidP="00941888">
      <w:pPr>
        <w:pStyle w:val="NoSpacing"/>
      </w:pPr>
      <w:r>
        <w:t>Find a dataset you are interested in through here:</w:t>
      </w:r>
    </w:p>
    <w:p w14:paraId="4B9301FA" w14:textId="7EAA9797" w:rsidR="001774BF" w:rsidRPr="009C44C5" w:rsidRDefault="001774BF" w:rsidP="001774BF">
      <w:pPr>
        <w:pStyle w:val="NoSpacing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11" w:history="1">
        <w:r w:rsidRPr="001774BF">
          <w:rPr>
            <w:rStyle w:val="Hyperlink"/>
          </w:rPr>
          <w:t>https://www.kaggle.com/datasets</w:t>
        </w:r>
      </w:hyperlink>
    </w:p>
    <w:p w14:paraId="697163E9" w14:textId="77777777" w:rsidR="009C44C5" w:rsidRDefault="009C44C5" w:rsidP="009C44C5">
      <w:pPr>
        <w:pStyle w:val="NoSpacing"/>
        <w:numPr>
          <w:ilvl w:val="0"/>
          <w:numId w:val="7"/>
        </w:numPr>
      </w:pPr>
      <w:hyperlink r:id="rId12" w:history="1">
        <w:r w:rsidRPr="001774BF">
          <w:rPr>
            <w:rStyle w:val="Hyperlink"/>
          </w:rPr>
          <w:t>https://huggingface.co/datasets</w:t>
        </w:r>
      </w:hyperlink>
    </w:p>
    <w:p w14:paraId="75117ABD" w14:textId="5EC3DD0E" w:rsidR="001774BF" w:rsidRDefault="009C44C5" w:rsidP="00941888">
      <w:pPr>
        <w:pStyle w:val="NoSpacing"/>
        <w:numPr>
          <w:ilvl w:val="0"/>
          <w:numId w:val="7"/>
        </w:numPr>
      </w:pPr>
      <w:hyperlink r:id="rId13" w:history="1">
        <w:r w:rsidRPr="001774BF">
          <w:rPr>
            <w:rStyle w:val="Hyperlink"/>
          </w:rPr>
          <w:t>https://paperswithcode.com/</w:t>
        </w:r>
      </w:hyperlink>
    </w:p>
    <w:p w14:paraId="11894A93" w14:textId="74E81DE7" w:rsidR="009C44C5" w:rsidRDefault="00FB37D2" w:rsidP="009C44C5">
      <w:pPr>
        <w:pStyle w:val="NoSpacing"/>
      </w:pPr>
      <w:r>
        <w:t>Examine the following datasets to see if you are interested in either one:</w:t>
      </w:r>
    </w:p>
    <w:p w14:paraId="54E75F8C" w14:textId="62FB0F77" w:rsidR="00FB37D2" w:rsidRDefault="00FB37D2" w:rsidP="00FB37D2">
      <w:pPr>
        <w:pStyle w:val="NoSpacing"/>
        <w:numPr>
          <w:ilvl w:val="0"/>
          <w:numId w:val="9"/>
        </w:numPr>
      </w:pPr>
      <w:hyperlink r:id="rId14" w:history="1">
        <w:r w:rsidRPr="008C7052">
          <w:rPr>
            <w:rStyle w:val="Hyperlink"/>
          </w:rPr>
          <w:t>https://www.kaggle.com/datasets/melissamonfared/mental-health-counseling-conversations-k</w:t>
        </w:r>
      </w:hyperlink>
    </w:p>
    <w:p w14:paraId="36790B05" w14:textId="1E7C7A60" w:rsidR="00FB37D2" w:rsidRDefault="00FB37D2" w:rsidP="00FB37D2">
      <w:pPr>
        <w:pStyle w:val="NoSpacing"/>
        <w:numPr>
          <w:ilvl w:val="0"/>
          <w:numId w:val="9"/>
        </w:numPr>
      </w:pPr>
      <w:r w:rsidRPr="00FB37D2">
        <w:t>https://www.kaggle.com/datasets/cid007/mental-disorder-classification</w:t>
      </w:r>
    </w:p>
    <w:p w14:paraId="58085394" w14:textId="77777777" w:rsidR="00FB37D2" w:rsidRDefault="00FB37D2" w:rsidP="00FB37D2">
      <w:pPr>
        <w:pStyle w:val="NoSpacing"/>
        <w:ind w:left="360"/>
      </w:pPr>
    </w:p>
    <w:p w14:paraId="6DA00274" w14:textId="45BA9429" w:rsidR="00FB37D2" w:rsidRDefault="00FB37D2" w:rsidP="009C44C5">
      <w:pPr>
        <w:pStyle w:val="NoSpacing"/>
      </w:pPr>
      <w:r>
        <w:t>Translate important keywords into English from your study.</w:t>
      </w:r>
    </w:p>
    <w:p w14:paraId="2BBC6C88" w14:textId="77777777" w:rsidR="00FB37D2" w:rsidRDefault="00FB37D2" w:rsidP="009C44C5">
      <w:pPr>
        <w:pStyle w:val="NoSpacing"/>
      </w:pPr>
    </w:p>
    <w:p w14:paraId="6BFC1908" w14:textId="1B5F0B5E" w:rsidR="00FB37D2" w:rsidRDefault="00FB37D2" w:rsidP="009C44C5">
      <w:pPr>
        <w:pStyle w:val="NoSpacing"/>
      </w:pPr>
      <w:r>
        <w:t>Look for ways how scholars have coded various counseling behaviors in the past.</w:t>
      </w:r>
    </w:p>
    <w:p w14:paraId="0017830E" w14:textId="77777777" w:rsidR="00FB37D2" w:rsidRDefault="00FB37D2" w:rsidP="009C44C5">
      <w:pPr>
        <w:pStyle w:val="NoSpacing"/>
      </w:pPr>
    </w:p>
    <w:p w14:paraId="0F852620" w14:textId="6EA370B9" w:rsidR="00EE45DC" w:rsidRPr="007E0A6A" w:rsidRDefault="007E0A6A" w:rsidP="007E0A6A">
      <w:pPr>
        <w:pStyle w:val="Heading1"/>
        <w:rPr>
          <w:b w:val="0"/>
          <w:bCs/>
        </w:rPr>
      </w:pPr>
      <w:r>
        <w:rPr>
          <w:rStyle w:val="Strong"/>
          <w:b/>
          <w:bCs w:val="0"/>
        </w:rPr>
        <w:t>Python Programming Instructions:</w:t>
      </w:r>
      <w:r w:rsidRPr="007E0A6A">
        <w:rPr>
          <w:b w:val="0"/>
          <w:bCs/>
        </w:rPr>
        <w:t xml:space="preserve"> </w:t>
      </w:r>
    </w:p>
    <w:p w14:paraId="5E354342" w14:textId="275814C3" w:rsidR="00EE45DC" w:rsidRDefault="00EE45DC" w:rsidP="00941888">
      <w:pPr>
        <w:pStyle w:val="NoSpacing"/>
      </w:pPr>
      <w:proofErr w:type="gramStart"/>
      <w:r>
        <w:t>Additionally</w:t>
      </w:r>
      <w:proofErr w:type="gramEnd"/>
      <w:r>
        <w:t xml:space="preserve"> please run through the class</w:t>
      </w:r>
      <w:r w:rsidR="00951AE1">
        <w:t>’s</w:t>
      </w:r>
      <w:r>
        <w:t xml:space="preserve"> python notebooks through this</w:t>
      </w:r>
      <w:r w:rsidR="001774BF">
        <w:t xml:space="preserve"> folder:</w:t>
      </w:r>
    </w:p>
    <w:p w14:paraId="3B7A3EF2" w14:textId="71879EAF" w:rsidR="00FB37D2" w:rsidRDefault="00FB37D2" w:rsidP="00FB37D2">
      <w:pPr>
        <w:pStyle w:val="NoSpacing"/>
        <w:numPr>
          <w:ilvl w:val="0"/>
          <w:numId w:val="8"/>
        </w:numPr>
      </w:pPr>
      <w:r>
        <w:rPr>
          <w:rStyle w:val="Hyperlink"/>
          <w:color w:val="auto"/>
          <w:u w:val="none"/>
        </w:rPr>
        <w:t xml:space="preserve">Class 2 - </w:t>
      </w:r>
      <w:hyperlink r:id="rId15" w:history="1">
        <w:r w:rsidRPr="00FB37D2">
          <w:rPr>
            <w:rStyle w:val="Hyperlink"/>
          </w:rPr>
          <w:t>LINK</w:t>
        </w:r>
      </w:hyperlink>
    </w:p>
    <w:p w14:paraId="593F0A32" w14:textId="77777777" w:rsidR="001774BF" w:rsidRDefault="001774BF" w:rsidP="00941888">
      <w:pPr>
        <w:pStyle w:val="NoSpacing"/>
      </w:pPr>
    </w:p>
    <w:p w14:paraId="0C0B0B63" w14:textId="77777777" w:rsidR="001774BF" w:rsidRDefault="001774BF" w:rsidP="00941888">
      <w:pPr>
        <w:pStyle w:val="NoSpacing"/>
      </w:pPr>
    </w:p>
    <w:p w14:paraId="22881EF7" w14:textId="77777777" w:rsidR="00951AE1" w:rsidRDefault="00951AE1" w:rsidP="00941888">
      <w:pPr>
        <w:pStyle w:val="NoSpacing"/>
      </w:pPr>
    </w:p>
    <w:p w14:paraId="5B7EBE79" w14:textId="4D57F651" w:rsidR="00951AE1" w:rsidRPr="00941888" w:rsidRDefault="00951AE1" w:rsidP="00941888">
      <w:pPr>
        <w:pStyle w:val="NoSpacing"/>
      </w:pPr>
    </w:p>
    <w:sectPr w:rsidR="00951AE1" w:rsidRPr="00941888" w:rsidSect="00941888">
      <w:headerReference w:type="default" r:id="rId16"/>
      <w:footerReference w:type="even" r:id="rId17"/>
      <w:footerReference w:type="first" r:id="rId18"/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4B87E9" w14:textId="77777777" w:rsidR="0034784F" w:rsidRDefault="0034784F" w:rsidP="00387E78">
      <w:pPr>
        <w:spacing w:after="0" w:line="240" w:lineRule="auto"/>
      </w:pPr>
      <w:r>
        <w:separator/>
      </w:r>
    </w:p>
  </w:endnote>
  <w:endnote w:type="continuationSeparator" w:id="0">
    <w:p w14:paraId="40C8D6E0" w14:textId="77777777" w:rsidR="0034784F" w:rsidRDefault="0034784F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26D4D" w14:textId="72E78CDD" w:rsidR="00256B7E" w:rsidRDefault="004D37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813F864" wp14:editId="5E7FCD5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376C67" w14:textId="02469B5D" w:rsidR="004D378E" w:rsidRPr="004D378E" w:rsidRDefault="004D378E" w:rsidP="004D37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D37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13F8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" filled="f" stroked="f">
              <v:textbox style="mso-fit-shape-to-text:t" inset="0,0,20pt,15pt">
                <w:txbxContent>
                  <w:p w14:paraId="6D376C67" w14:textId="02469B5D" w:rsidR="004D378E" w:rsidRPr="004D378E" w:rsidRDefault="004D378E" w:rsidP="004D37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D378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64762" w14:textId="22C927CF" w:rsidR="00256B7E" w:rsidRDefault="004D37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090672" wp14:editId="6E70E56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213411" w14:textId="7CD72526" w:rsidR="004D378E" w:rsidRPr="004D378E" w:rsidRDefault="004D378E" w:rsidP="004D37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D37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0906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Use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" filled="f" stroked="f">
              <v:textbox style="mso-fit-shape-to-text:t" inset="0,0,20pt,15pt">
                <w:txbxContent>
                  <w:p w14:paraId="08213411" w14:textId="7CD72526" w:rsidR="004D378E" w:rsidRPr="004D378E" w:rsidRDefault="004D378E" w:rsidP="004D37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D378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6E0A9" w14:textId="77777777" w:rsidR="0034784F" w:rsidRDefault="0034784F" w:rsidP="00387E78">
      <w:pPr>
        <w:spacing w:after="0" w:line="240" w:lineRule="auto"/>
      </w:pPr>
      <w:r>
        <w:separator/>
      </w:r>
    </w:p>
  </w:footnote>
  <w:footnote w:type="continuationSeparator" w:id="0">
    <w:p w14:paraId="6367C200" w14:textId="77777777" w:rsidR="0034784F" w:rsidRDefault="0034784F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35109" w14:textId="77777777" w:rsidR="00387E78" w:rsidRPr="00F87D3C" w:rsidRDefault="00000000">
    <w:pPr>
      <w:pStyle w:val="Header"/>
      <w:rPr>
        <w:rFonts w:ascii="Segoe UI" w:hAnsi="Segoe UI" w:cs="Segoe UI"/>
      </w:rPr>
    </w:pPr>
    <w:sdt>
      <w:sdtPr>
        <w:alias w:val="Name:"/>
        <w:tag w:val="Name:"/>
        <w:id w:val="1834419225"/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Name:</w:t>
        </w:r>
      </w:sdtContent>
    </w:sdt>
    <w:r w:rsidR="00387E78" w:rsidRPr="00F87D3C">
      <w:rPr>
        <w:rFonts w:ascii="Segoe UI" w:hAnsi="Segoe UI" w:cs="Segoe UI"/>
      </w:rPr>
      <w:tab/>
    </w:r>
    <w:sdt>
      <w:sdtPr>
        <w:alias w:val="Date:"/>
        <w:tag w:val="Date:"/>
        <w:id w:val="1838813536"/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Date:</w:t>
        </w:r>
      </w:sdtContent>
    </w:sdt>
    <w:r w:rsidR="00387E78" w:rsidRPr="00F87D3C">
      <w:rPr>
        <w:rFonts w:ascii="Segoe UI" w:hAnsi="Segoe UI" w:cs="Segoe UI"/>
      </w:rPr>
      <w:tab/>
    </w:r>
    <w:sdt>
      <w:sdtPr>
        <w:alias w:val="Class:"/>
        <w:tag w:val="Class:"/>
        <w:id w:val="-808547195"/>
        <w:placeholder>
          <w:docPart w:val="02486BAF2C1646B082EB0572AC526126"/>
        </w:placeholder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Class: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F3881"/>
    <w:multiLevelType w:val="multilevel"/>
    <w:tmpl w:val="CEE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539DE"/>
    <w:multiLevelType w:val="hybridMultilevel"/>
    <w:tmpl w:val="555A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711C1"/>
    <w:multiLevelType w:val="multilevel"/>
    <w:tmpl w:val="7CDE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F75E59"/>
    <w:multiLevelType w:val="hybridMultilevel"/>
    <w:tmpl w:val="AC326E16"/>
    <w:lvl w:ilvl="0" w:tplc="B10A5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1EB1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340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3ED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EC3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649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09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72E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E7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EA3286"/>
    <w:multiLevelType w:val="multilevel"/>
    <w:tmpl w:val="000A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5A3CEF"/>
    <w:multiLevelType w:val="hybridMultilevel"/>
    <w:tmpl w:val="D0CE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5117A"/>
    <w:multiLevelType w:val="hybridMultilevel"/>
    <w:tmpl w:val="60EC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D0388"/>
    <w:multiLevelType w:val="hybridMultilevel"/>
    <w:tmpl w:val="463A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F0C7D"/>
    <w:multiLevelType w:val="hybridMultilevel"/>
    <w:tmpl w:val="B05E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426476">
    <w:abstractNumId w:val="8"/>
  </w:num>
  <w:num w:numId="2" w16cid:durableId="1164006731">
    <w:abstractNumId w:val="6"/>
  </w:num>
  <w:num w:numId="3" w16cid:durableId="63336778">
    <w:abstractNumId w:val="7"/>
  </w:num>
  <w:num w:numId="4" w16cid:durableId="2122414483">
    <w:abstractNumId w:val="3"/>
  </w:num>
  <w:num w:numId="5" w16cid:durableId="1452822386">
    <w:abstractNumId w:val="4"/>
  </w:num>
  <w:num w:numId="6" w16cid:durableId="927152771">
    <w:abstractNumId w:val="0"/>
  </w:num>
  <w:num w:numId="7" w16cid:durableId="1930120296">
    <w:abstractNumId w:val="2"/>
  </w:num>
  <w:num w:numId="8" w16cid:durableId="137460926">
    <w:abstractNumId w:val="5"/>
  </w:num>
  <w:num w:numId="9" w16cid:durableId="425461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D7"/>
    <w:rsid w:val="00083619"/>
    <w:rsid w:val="000C525A"/>
    <w:rsid w:val="00107E22"/>
    <w:rsid w:val="00130BD7"/>
    <w:rsid w:val="001774BF"/>
    <w:rsid w:val="001C5B50"/>
    <w:rsid w:val="00256B7E"/>
    <w:rsid w:val="0026702D"/>
    <w:rsid w:val="00313581"/>
    <w:rsid w:val="0034784F"/>
    <w:rsid w:val="00371B6D"/>
    <w:rsid w:val="00387E78"/>
    <w:rsid w:val="003F0CCB"/>
    <w:rsid w:val="00426313"/>
    <w:rsid w:val="00441BF8"/>
    <w:rsid w:val="004570D7"/>
    <w:rsid w:val="004A0D72"/>
    <w:rsid w:val="004D378E"/>
    <w:rsid w:val="004D7445"/>
    <w:rsid w:val="005934D2"/>
    <w:rsid w:val="005946A8"/>
    <w:rsid w:val="005D47DD"/>
    <w:rsid w:val="006446F3"/>
    <w:rsid w:val="006602EB"/>
    <w:rsid w:val="00721A7F"/>
    <w:rsid w:val="00776066"/>
    <w:rsid w:val="007957BF"/>
    <w:rsid w:val="007E0A6A"/>
    <w:rsid w:val="00805C23"/>
    <w:rsid w:val="008568DE"/>
    <w:rsid w:val="0086007B"/>
    <w:rsid w:val="00941888"/>
    <w:rsid w:val="00951AE1"/>
    <w:rsid w:val="009C44C5"/>
    <w:rsid w:val="009E6B00"/>
    <w:rsid w:val="00A7788C"/>
    <w:rsid w:val="00A835B2"/>
    <w:rsid w:val="00AD3960"/>
    <w:rsid w:val="00B26E9E"/>
    <w:rsid w:val="00B37487"/>
    <w:rsid w:val="00B55F3B"/>
    <w:rsid w:val="00BE3CC0"/>
    <w:rsid w:val="00CC524A"/>
    <w:rsid w:val="00D847C5"/>
    <w:rsid w:val="00DE60ED"/>
    <w:rsid w:val="00E600D0"/>
    <w:rsid w:val="00EE45DC"/>
    <w:rsid w:val="00F05CA7"/>
    <w:rsid w:val="00F54FD4"/>
    <w:rsid w:val="00F87D3C"/>
    <w:rsid w:val="00FB37D2"/>
    <w:rsid w:val="00FE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7DF44"/>
  <w15:chartTrackingRefBased/>
  <w15:docId w15:val="{9535CD4D-46D2-40B3-BE1B-A6CA42E8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130B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6A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26E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9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aperswithcode.com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huggingface.co/dataset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aggle.com/datasets" TargetMode="External"/><Relationship Id="rId5" Type="http://schemas.openxmlformats.org/officeDocument/2006/relationships/styles" Target="styles.xml"/><Relationship Id="rId15" Type="http://schemas.openxmlformats.org/officeDocument/2006/relationships/hyperlink" Target="https://drive.google.com/drive/u/3/folders/12f278wZQtwhNZQBr4YV14NoHOczzFI_X" TargetMode="External"/><Relationship Id="rId10" Type="http://schemas.openxmlformats.org/officeDocument/2006/relationships/hyperlink" Target="https://www.overleaf.com/1362832519skknkzgcdzyr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kaggle.com/datasets/melissamonfared/mental-health-counseling-conversations-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mondz\AppData\Roaming\Microsoft\Templates\Problem%20of%20the%20wee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2486BAF2C1646B082EB0572AC526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7DC3-E270-477A-A5D1-7E7D9E952BF8}"/>
      </w:docPartPr>
      <w:docPartBody>
        <w:p w:rsidR="00BB550F" w:rsidRDefault="00000000">
          <w:pPr>
            <w:pStyle w:val="02486BAF2C1646B082EB0572AC526126"/>
          </w:pPr>
          <w:r w:rsidRPr="00941888">
            <w:t>Final Answer Box: Put your final answer here. Describe or explain it in one complete sentence. (Do not just write a number.)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0F"/>
    <w:rsid w:val="00207254"/>
    <w:rsid w:val="00441BF8"/>
    <w:rsid w:val="005934D2"/>
    <w:rsid w:val="005A349E"/>
    <w:rsid w:val="0065464A"/>
    <w:rsid w:val="006734DC"/>
    <w:rsid w:val="00BB550F"/>
    <w:rsid w:val="00C145F6"/>
    <w:rsid w:val="00C30D01"/>
    <w:rsid w:val="00EE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"/>
    <w:qFormat/>
    <w:rPr>
      <w:b/>
      <w:bCs/>
    </w:rPr>
  </w:style>
  <w:style w:type="character" w:styleId="IntenseEmphasis">
    <w:name w:val="Intense Emphasis"/>
    <w:basedOn w:val="DefaultParagraphFont"/>
    <w:uiPriority w:val="3"/>
    <w:qFormat/>
    <w:rPr>
      <w:b/>
      <w:iCs/>
      <w:color w:val="auto"/>
      <w:sz w:val="28"/>
    </w:rPr>
  </w:style>
  <w:style w:type="paragraph" w:customStyle="1" w:styleId="02486BAF2C1646B082EB0572AC526126">
    <w:name w:val="02486BAF2C1646B082EB0572AC526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57e53b9a-5847-4aa6-af82-3eb4470f5436}" enabled="1" method="Standard" siteId="{06cf4af3-d7f7-4297-a868-5c36e5cfcb0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C:\Users\raymondz\AppData\Roaming\Microsoft\Templates\Problem of the week.dotx</Template>
  <TotalTime>5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Zhang</dc:creator>
  <cp:keywords/>
  <dc:description/>
  <cp:lastModifiedBy>Raymond Zhang</cp:lastModifiedBy>
  <cp:revision>5</cp:revision>
  <dcterms:created xsi:type="dcterms:W3CDTF">2024-10-01T21:05:00Z</dcterms:created>
  <dcterms:modified xsi:type="dcterms:W3CDTF">2024-10-01T21:21:00Z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Internal Use</vt:lpwstr>
  </property>
</Properties>
</file>