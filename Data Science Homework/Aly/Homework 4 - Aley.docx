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F11A" w14:textId="4F1791EA" w:rsidR="00F54FD4" w:rsidRPr="00256B7E" w:rsidRDefault="00130BD7" w:rsidP="00256B7E">
      <w:pPr>
        <w:pStyle w:val="Title"/>
      </w:pPr>
      <w:r>
        <w:t xml:space="preserve">Homework </w:t>
      </w:r>
      <w:r w:rsidR="002720C5">
        <w:t>4</w:t>
      </w:r>
      <w:r w:rsidR="007941BD">
        <w:t>.5</w:t>
      </w:r>
      <w:r>
        <w:t xml:space="preserve">: </w:t>
      </w:r>
      <w:r w:rsidR="007941BD">
        <w:t>Read the paper &amp; Choose a Journal</w:t>
      </w:r>
      <w:r w:rsidR="000A14EA">
        <w:t xml:space="preserve"> to submit to</w:t>
      </w:r>
    </w:p>
    <w:p w14:paraId="4C890551" w14:textId="03DA2187" w:rsidR="007E0A6A" w:rsidRPr="007E0A6A" w:rsidRDefault="007E0A6A" w:rsidP="007E0A6A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Research Paper Homework Instructions:</w:t>
      </w:r>
      <w:r w:rsidR="00256B7E" w:rsidRPr="007E0A6A">
        <w:rPr>
          <w:b w:val="0"/>
          <w:bCs/>
        </w:rPr>
        <w:t xml:space="preserve"> </w:t>
      </w:r>
    </w:p>
    <w:p w14:paraId="0FCE8CB5" w14:textId="354ED5D8" w:rsidR="00130BD7" w:rsidRDefault="002720C5" w:rsidP="006602EB">
      <w:r>
        <w:t>Read through at least 1 research paper associated with this lab:</w:t>
      </w:r>
    </w:p>
    <w:p w14:paraId="144FE7F1" w14:textId="3E5A0A66" w:rsidR="002720C5" w:rsidRPr="004918B1" w:rsidRDefault="002720C5" w:rsidP="002720C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anchor="/home" w:history="1">
        <w:r w:rsidRPr="008C7052">
          <w:rPr>
            <w:rStyle w:val="Hyperlink"/>
          </w:rPr>
          <w:t>https://www.deeddataset.com/#/home</w:t>
        </w:r>
      </w:hyperlink>
    </w:p>
    <w:p w14:paraId="717415DD" w14:textId="42E93363" w:rsidR="004918B1" w:rsidRDefault="004918B1" w:rsidP="002720C5">
      <w:pPr>
        <w:pStyle w:val="ListParagraph"/>
        <w:numPr>
          <w:ilvl w:val="0"/>
          <w:numId w:val="3"/>
        </w:numPr>
      </w:pPr>
      <w:r w:rsidRPr="004918B1">
        <w:t>https://www.researchsquare.com/article/rs-2129961/v1</w:t>
      </w:r>
    </w:p>
    <w:p w14:paraId="6EE60ADA" w14:textId="532C7CAB" w:rsidR="002720C5" w:rsidRDefault="002720C5" w:rsidP="002720C5">
      <w:r>
        <w:t>And provide the following summaries:</w:t>
      </w:r>
    </w:p>
    <w:p w14:paraId="3C503CBC" w14:textId="24D6781E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central research question (what are they studying?)</w:t>
      </w:r>
    </w:p>
    <w:p w14:paraId="4BC52333" w14:textId="52CACFD8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context of the study (where is the study taking place?</w:t>
      </w:r>
      <w:r>
        <w:t>)</w:t>
      </w:r>
    </w:p>
    <w:p w14:paraId="5E2A8444" w14:textId="375775BA" w:rsidR="006602EB" w:rsidRDefault="006602EB" w:rsidP="006602EB">
      <w:pPr>
        <w:pStyle w:val="ListParagraph"/>
        <w:numPr>
          <w:ilvl w:val="0"/>
          <w:numId w:val="3"/>
        </w:numPr>
      </w:pPr>
      <w:r>
        <w:t>W</w:t>
      </w:r>
      <w:r w:rsidRPr="006602EB">
        <w:t>hat type of data is being studied?</w:t>
      </w:r>
    </w:p>
    <w:p w14:paraId="34D2C1E1" w14:textId="55F7A90D" w:rsidR="006602EB" w:rsidRDefault="006602EB" w:rsidP="006602EB">
      <w:pPr>
        <w:pStyle w:val="ListParagraph"/>
        <w:numPr>
          <w:ilvl w:val="0"/>
          <w:numId w:val="3"/>
        </w:numPr>
      </w:pPr>
      <w:r>
        <w:t>W</w:t>
      </w:r>
      <w:r w:rsidRPr="006602EB">
        <w:t>hat do the authors find?</w:t>
      </w:r>
    </w:p>
    <w:p w14:paraId="5E4A25AC" w14:textId="5454A8B7" w:rsidR="001774BF" w:rsidRDefault="006602EB" w:rsidP="00FB37D2">
      <w:r>
        <w:t xml:space="preserve">Add your summaries </w:t>
      </w:r>
      <w:r w:rsidR="005946A8">
        <w:t>to your working overleaf paper linked</w:t>
      </w:r>
      <w:r w:rsidR="00B26E9E">
        <w:t xml:space="preserve"> </w:t>
      </w:r>
      <w:hyperlink r:id="rId11" w:anchor="a03140" w:history="1">
        <w:r w:rsidR="00B55F3B" w:rsidRPr="00B55F3B">
          <w:rPr>
            <w:rStyle w:val="Hyperlink"/>
          </w:rPr>
          <w:t>HERE</w:t>
        </w:r>
      </w:hyperlink>
      <w:r w:rsidR="00B55F3B">
        <w:t xml:space="preserve"> </w:t>
      </w:r>
      <w:r w:rsidR="00B26E9E">
        <w:t>(Aley’s Paper)</w:t>
      </w:r>
      <w:r w:rsidR="005946A8">
        <w:t>.</w:t>
      </w:r>
    </w:p>
    <w:p w14:paraId="6BFC1908" w14:textId="009C72D9" w:rsidR="00FB37D2" w:rsidRDefault="002720C5" w:rsidP="009C44C5">
      <w:pPr>
        <w:pStyle w:val="NoSpacing"/>
      </w:pPr>
      <w:r>
        <w:t>Additionally look for undergraduate journals that you are interested in publishing in:</w:t>
      </w:r>
    </w:p>
    <w:p w14:paraId="06C1EBBA" w14:textId="3CB37580" w:rsidR="002720C5" w:rsidRDefault="002720C5" w:rsidP="009C44C5">
      <w:pPr>
        <w:pStyle w:val="NoSpacing"/>
        <w:numPr>
          <w:ilvl w:val="0"/>
          <w:numId w:val="10"/>
        </w:numPr>
      </w:pPr>
      <w:hyperlink r:id="rId12" w:history="1">
        <w:r w:rsidRPr="008C7052">
          <w:rPr>
            <w:rStyle w:val="Hyperlink"/>
          </w:rPr>
          <w:t>https://guides.library.stonybrook.edu/undergraduate_research/journal_list</w:t>
        </w:r>
      </w:hyperlink>
    </w:p>
    <w:p w14:paraId="27BBE5B6" w14:textId="4F76C5C9" w:rsidR="002720C5" w:rsidRDefault="002720C5" w:rsidP="009C44C5">
      <w:pPr>
        <w:pStyle w:val="NoSpacing"/>
        <w:numPr>
          <w:ilvl w:val="0"/>
          <w:numId w:val="10"/>
        </w:numPr>
      </w:pPr>
      <w:r>
        <w:t>Find 3 venues to propose</w:t>
      </w:r>
    </w:p>
    <w:p w14:paraId="0017830E" w14:textId="77777777" w:rsidR="00FB37D2" w:rsidRDefault="00FB37D2" w:rsidP="009C44C5">
      <w:pPr>
        <w:pStyle w:val="NoSpacing"/>
      </w:pPr>
    </w:p>
    <w:p w14:paraId="0F852620" w14:textId="6EA370B9" w:rsidR="00EE45DC" w:rsidRPr="007E0A6A" w:rsidRDefault="007E0A6A" w:rsidP="007E0A6A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Python Programming Instructions:</w:t>
      </w:r>
      <w:r w:rsidRPr="007E0A6A">
        <w:rPr>
          <w:b w:val="0"/>
          <w:bCs/>
        </w:rPr>
        <w:t xml:space="preserve"> </w:t>
      </w:r>
    </w:p>
    <w:p w14:paraId="5E354342" w14:textId="275814C3" w:rsidR="00EE45DC" w:rsidRDefault="00EE45DC" w:rsidP="00941888">
      <w:pPr>
        <w:pStyle w:val="NoSpacing"/>
      </w:pPr>
      <w:proofErr w:type="gramStart"/>
      <w:r>
        <w:t>Additionally</w:t>
      </w:r>
      <w:proofErr w:type="gramEnd"/>
      <w:r>
        <w:t xml:space="preserve"> please run through the class</w:t>
      </w:r>
      <w:r w:rsidR="00951AE1">
        <w:t>’s</w:t>
      </w:r>
      <w:r>
        <w:t xml:space="preserve"> python notebooks through this</w:t>
      </w:r>
      <w:r w:rsidR="001774BF">
        <w:t xml:space="preserve"> folder:</w:t>
      </w:r>
    </w:p>
    <w:p w14:paraId="0D76C2FA" w14:textId="77777777" w:rsidR="000A14EA" w:rsidRDefault="000A14EA" w:rsidP="00941888">
      <w:pPr>
        <w:pStyle w:val="NoSpacing"/>
        <w:rPr>
          <w:rStyle w:val="Hyperlink"/>
          <w:color w:val="auto"/>
          <w:u w:val="none"/>
        </w:rPr>
      </w:pPr>
    </w:p>
    <w:p w14:paraId="593F0A32" w14:textId="159EF056" w:rsidR="001774BF" w:rsidRDefault="000A14EA" w:rsidP="00941888">
      <w:pPr>
        <w:pStyle w:val="NoSpacing"/>
      </w:pPr>
      <w:r w:rsidRPr="000A14EA">
        <w:rPr>
          <w:rStyle w:val="Hyperlink"/>
          <w:color w:val="auto"/>
          <w:u w:val="none"/>
        </w:rPr>
        <w:t>https://drive.google.com/drive/u/3/folders/12f278wZQtwhNZQBr4YV14NoHOczzFI_X</w:t>
      </w:r>
    </w:p>
    <w:p w14:paraId="0C0B0B63" w14:textId="77777777" w:rsidR="001774BF" w:rsidRDefault="001774BF" w:rsidP="00941888">
      <w:pPr>
        <w:pStyle w:val="NoSpacing"/>
      </w:pPr>
    </w:p>
    <w:p w14:paraId="22881EF7" w14:textId="77777777" w:rsidR="00951AE1" w:rsidRDefault="00951AE1" w:rsidP="00941888">
      <w:pPr>
        <w:pStyle w:val="NoSpacing"/>
      </w:pPr>
    </w:p>
    <w:p w14:paraId="5B7EBE79" w14:textId="4D57F651" w:rsidR="00951AE1" w:rsidRPr="00941888" w:rsidRDefault="00951AE1" w:rsidP="00941888">
      <w:pPr>
        <w:pStyle w:val="NoSpacing"/>
      </w:pPr>
    </w:p>
    <w:sectPr w:rsidR="00951AE1" w:rsidRPr="00941888" w:rsidSect="00941888">
      <w:headerReference w:type="default" r:id="rId13"/>
      <w:footerReference w:type="even" r:id="rId14"/>
      <w:footerReference w:type="first" r:id="rId15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B2121" w14:textId="77777777" w:rsidR="004E076F" w:rsidRDefault="004E076F" w:rsidP="00387E78">
      <w:pPr>
        <w:spacing w:after="0" w:line="240" w:lineRule="auto"/>
      </w:pPr>
      <w:r>
        <w:separator/>
      </w:r>
    </w:p>
  </w:endnote>
  <w:endnote w:type="continuationSeparator" w:id="0">
    <w:p w14:paraId="3D7B8104" w14:textId="77777777" w:rsidR="004E076F" w:rsidRDefault="004E076F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1AA09" w14:textId="77777777" w:rsidR="004E076F" w:rsidRDefault="004E076F" w:rsidP="00387E78">
      <w:pPr>
        <w:spacing w:after="0" w:line="240" w:lineRule="auto"/>
      </w:pPr>
      <w:r>
        <w:separator/>
      </w:r>
    </w:p>
  </w:footnote>
  <w:footnote w:type="continuationSeparator" w:id="0">
    <w:p w14:paraId="5828B2FF" w14:textId="77777777" w:rsidR="004E076F" w:rsidRDefault="004E076F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539DE"/>
    <w:multiLevelType w:val="hybridMultilevel"/>
    <w:tmpl w:val="555A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711C1"/>
    <w:multiLevelType w:val="multilevel"/>
    <w:tmpl w:val="7CD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F44755"/>
    <w:multiLevelType w:val="hybridMultilevel"/>
    <w:tmpl w:val="B1A4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3CEF"/>
    <w:multiLevelType w:val="hybridMultilevel"/>
    <w:tmpl w:val="D0C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D0388"/>
    <w:multiLevelType w:val="hybridMultilevel"/>
    <w:tmpl w:val="097C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6476">
    <w:abstractNumId w:val="9"/>
  </w:num>
  <w:num w:numId="2" w16cid:durableId="1164006731">
    <w:abstractNumId w:val="7"/>
  </w:num>
  <w:num w:numId="3" w16cid:durableId="63336778">
    <w:abstractNumId w:val="8"/>
  </w:num>
  <w:num w:numId="4" w16cid:durableId="2122414483">
    <w:abstractNumId w:val="3"/>
  </w:num>
  <w:num w:numId="5" w16cid:durableId="1452822386">
    <w:abstractNumId w:val="5"/>
  </w:num>
  <w:num w:numId="6" w16cid:durableId="927152771">
    <w:abstractNumId w:val="0"/>
  </w:num>
  <w:num w:numId="7" w16cid:durableId="1930120296">
    <w:abstractNumId w:val="2"/>
  </w:num>
  <w:num w:numId="8" w16cid:durableId="137460926">
    <w:abstractNumId w:val="6"/>
  </w:num>
  <w:num w:numId="9" w16cid:durableId="425461667">
    <w:abstractNumId w:val="1"/>
  </w:num>
  <w:num w:numId="10" w16cid:durableId="1465276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083619"/>
    <w:rsid w:val="000A14EA"/>
    <w:rsid w:val="000C525A"/>
    <w:rsid w:val="00107E22"/>
    <w:rsid w:val="00130BD7"/>
    <w:rsid w:val="001774BF"/>
    <w:rsid w:val="001C5B50"/>
    <w:rsid w:val="00256B7E"/>
    <w:rsid w:val="0026702D"/>
    <w:rsid w:val="002720C5"/>
    <w:rsid w:val="00313581"/>
    <w:rsid w:val="0034784F"/>
    <w:rsid w:val="00371B6D"/>
    <w:rsid w:val="00387E78"/>
    <w:rsid w:val="003F0CCB"/>
    <w:rsid w:val="00426313"/>
    <w:rsid w:val="00441BF8"/>
    <w:rsid w:val="004570D7"/>
    <w:rsid w:val="004918B1"/>
    <w:rsid w:val="004A0D72"/>
    <w:rsid w:val="004A27A5"/>
    <w:rsid w:val="004D378E"/>
    <w:rsid w:val="004D7445"/>
    <w:rsid w:val="004E076F"/>
    <w:rsid w:val="005934D2"/>
    <w:rsid w:val="005946A8"/>
    <w:rsid w:val="005D47DD"/>
    <w:rsid w:val="006446F3"/>
    <w:rsid w:val="006602EB"/>
    <w:rsid w:val="00685570"/>
    <w:rsid w:val="007202F4"/>
    <w:rsid w:val="00721A7F"/>
    <w:rsid w:val="00776066"/>
    <w:rsid w:val="007941BD"/>
    <w:rsid w:val="007957BF"/>
    <w:rsid w:val="007E0A6A"/>
    <w:rsid w:val="00805C23"/>
    <w:rsid w:val="008568DE"/>
    <w:rsid w:val="0086007B"/>
    <w:rsid w:val="00941888"/>
    <w:rsid w:val="00951AE1"/>
    <w:rsid w:val="0096265C"/>
    <w:rsid w:val="009C44C5"/>
    <w:rsid w:val="009E6B00"/>
    <w:rsid w:val="00A7788C"/>
    <w:rsid w:val="00A835B2"/>
    <w:rsid w:val="00AD3960"/>
    <w:rsid w:val="00B26E9E"/>
    <w:rsid w:val="00B37487"/>
    <w:rsid w:val="00B55F3B"/>
    <w:rsid w:val="00BE3CC0"/>
    <w:rsid w:val="00CC524A"/>
    <w:rsid w:val="00D10758"/>
    <w:rsid w:val="00D847C5"/>
    <w:rsid w:val="00DE60ED"/>
    <w:rsid w:val="00E600D0"/>
    <w:rsid w:val="00EE45DC"/>
    <w:rsid w:val="00F05CA7"/>
    <w:rsid w:val="00F54FD4"/>
    <w:rsid w:val="00F87D3C"/>
    <w:rsid w:val="00FB37D2"/>
    <w:rsid w:val="00F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uides.library.stonybrook.edu/undergraduate_research/journal_lis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verleaf.com/1362832519skknkzgcdzyr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deeddataset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00000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207254"/>
    <w:rsid w:val="002B66E0"/>
    <w:rsid w:val="00441BF8"/>
    <w:rsid w:val="004A27A5"/>
    <w:rsid w:val="005934D2"/>
    <w:rsid w:val="005A349E"/>
    <w:rsid w:val="0065464A"/>
    <w:rsid w:val="006734DC"/>
    <w:rsid w:val="00A76922"/>
    <w:rsid w:val="00BB550F"/>
    <w:rsid w:val="00C145F6"/>
    <w:rsid w:val="00C30D01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Microsoft Office User</cp:lastModifiedBy>
  <cp:revision>6</cp:revision>
  <dcterms:created xsi:type="dcterms:W3CDTF">2024-10-07T19:59:00Z</dcterms:created>
  <dcterms:modified xsi:type="dcterms:W3CDTF">2024-10-23T23:18:00Z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