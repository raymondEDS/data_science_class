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54F2E073" w:rsidR="00F54FD4" w:rsidRPr="00256B7E" w:rsidRDefault="00130BD7" w:rsidP="00256B7E">
      <w:pPr>
        <w:pStyle w:val="Title"/>
      </w:pPr>
      <w:r>
        <w:t xml:space="preserve">Homework </w:t>
      </w:r>
      <w:r w:rsidR="00E36258">
        <w:t>5</w:t>
      </w:r>
      <w:r>
        <w:t xml:space="preserve">: </w:t>
      </w:r>
      <w:r w:rsidR="00E36258">
        <w:t>Identify the research gap</w:t>
      </w:r>
    </w:p>
    <w:p w14:paraId="4C890551" w14:textId="03DA2187" w:rsidR="007E0A6A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="00256B7E" w:rsidRPr="007E0A6A">
        <w:rPr>
          <w:b w:val="0"/>
          <w:bCs/>
        </w:rPr>
        <w:t xml:space="preserve"> </w:t>
      </w:r>
    </w:p>
    <w:p w14:paraId="0FCE8CB5" w14:textId="354ED5D8" w:rsidR="00130BD7" w:rsidRDefault="002720C5" w:rsidP="006602EB">
      <w:r>
        <w:t>Read through at least 1 research paper associated with this lab:</w:t>
      </w:r>
    </w:p>
    <w:p w14:paraId="144FE7F1" w14:textId="3E5A0A66" w:rsidR="002720C5" w:rsidRPr="004918B1" w:rsidRDefault="002720C5" w:rsidP="002720C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anchor="/home" w:history="1">
        <w:r w:rsidRPr="008C7052">
          <w:rPr>
            <w:rStyle w:val="Hyperlink"/>
          </w:rPr>
          <w:t>https://www.deeddataset.com/#/home</w:t>
        </w:r>
      </w:hyperlink>
    </w:p>
    <w:p w14:paraId="717415DD" w14:textId="42E93363" w:rsidR="004918B1" w:rsidRDefault="004918B1" w:rsidP="002720C5">
      <w:pPr>
        <w:pStyle w:val="ListParagraph"/>
        <w:numPr>
          <w:ilvl w:val="0"/>
          <w:numId w:val="3"/>
        </w:numPr>
      </w:pPr>
      <w:r w:rsidRPr="004918B1">
        <w:t>https://www.researchsquare.com/article/rs-2129961/v1</w:t>
      </w:r>
    </w:p>
    <w:p w14:paraId="6EE60ADA" w14:textId="532C7CAB" w:rsidR="002720C5" w:rsidRDefault="002720C5" w:rsidP="002720C5">
      <w:r>
        <w:t>And provide the following summaries: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34D2C1E1" w14:textId="55F7A90D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5E4A25AC" w14:textId="5454A8B7" w:rsidR="001774BF" w:rsidRDefault="006602EB" w:rsidP="00FB37D2">
      <w:r>
        <w:t xml:space="preserve">Add your summaries </w:t>
      </w:r>
      <w:r w:rsidR="005946A8">
        <w:t>to your working overleaf paper linked</w:t>
      </w:r>
      <w:r w:rsidR="00B26E9E">
        <w:t xml:space="preserve"> </w:t>
      </w:r>
      <w:hyperlink r:id="rId11" w:anchor="a03140" w:history="1">
        <w:r w:rsidR="00B55F3B" w:rsidRPr="00B55F3B">
          <w:rPr>
            <w:rStyle w:val="Hyperlink"/>
          </w:rPr>
          <w:t>HERE</w:t>
        </w:r>
      </w:hyperlink>
      <w:r w:rsidR="00B55F3B">
        <w:t xml:space="preserve"> </w:t>
      </w:r>
      <w:r w:rsidR="00B26E9E">
        <w:t>(Aley’s Paper)</w:t>
      </w:r>
      <w:r w:rsidR="005946A8">
        <w:t>.</w:t>
      </w:r>
    </w:p>
    <w:p w14:paraId="27BBE5B6" w14:textId="4972C1F7" w:rsidR="002720C5" w:rsidRDefault="005F5FE7" w:rsidP="005F5FE7">
      <w:pPr>
        <w:pStyle w:val="NoSpacing"/>
      </w:pPr>
      <w:r>
        <w:t>Finish writing the summary of the research gap:</w:t>
      </w:r>
    </w:p>
    <w:p w14:paraId="43432021" w14:textId="6807E622" w:rsidR="005F5FE7" w:rsidRDefault="005F5FE7" w:rsidP="005F5FE7">
      <w:pPr>
        <w:pStyle w:val="NoSpacing"/>
        <w:numPr>
          <w:ilvl w:val="0"/>
          <w:numId w:val="11"/>
        </w:numPr>
      </w:pPr>
      <w:r>
        <w:t>What is different about your current research project compared to prior work?</w:t>
      </w:r>
    </w:p>
    <w:p w14:paraId="3C38336A" w14:textId="31CEA16E" w:rsidR="005F5FE7" w:rsidRDefault="005F5FE7" w:rsidP="005F5FE7">
      <w:pPr>
        <w:pStyle w:val="NoSpacing"/>
        <w:numPr>
          <w:ilvl w:val="1"/>
          <w:numId w:val="11"/>
        </w:numPr>
      </w:pPr>
      <w:r>
        <w:t>Dataset difference</w:t>
      </w:r>
    </w:p>
    <w:p w14:paraId="12B0E082" w14:textId="3BF495B2" w:rsidR="005F5FE7" w:rsidRDefault="005F5FE7" w:rsidP="005F5FE7">
      <w:pPr>
        <w:pStyle w:val="NoSpacing"/>
        <w:numPr>
          <w:ilvl w:val="1"/>
          <w:numId w:val="11"/>
        </w:numPr>
      </w:pPr>
      <w:r>
        <w:t>Context differences</w:t>
      </w:r>
    </w:p>
    <w:p w14:paraId="27AEA2EC" w14:textId="218125F4" w:rsidR="005F5FE7" w:rsidRDefault="005F5FE7" w:rsidP="005F5FE7">
      <w:pPr>
        <w:pStyle w:val="NoSpacing"/>
        <w:numPr>
          <w:ilvl w:val="0"/>
          <w:numId w:val="11"/>
        </w:numPr>
      </w:pPr>
      <w:r>
        <w:t>Why do you think that there will be a different in result based on the DEEDS data set compared to prior work?</w:t>
      </w:r>
    </w:p>
    <w:p w14:paraId="0F6F7E6F" w14:textId="04BFEDBB" w:rsidR="005F5FE7" w:rsidRDefault="005F5FE7" w:rsidP="005F5FE7">
      <w:pPr>
        <w:pStyle w:val="NoSpacing"/>
      </w:pPr>
      <w:r>
        <w:t>Begin describing the methods you will use:</w:t>
      </w:r>
    </w:p>
    <w:p w14:paraId="438F1D40" w14:textId="70F866CA" w:rsidR="005F5FE7" w:rsidRDefault="005F5FE7" w:rsidP="005F5FE7">
      <w:pPr>
        <w:pStyle w:val="NoSpacing"/>
        <w:numPr>
          <w:ilvl w:val="0"/>
          <w:numId w:val="12"/>
        </w:numPr>
      </w:pPr>
      <w:r>
        <w:fldChar w:fldCharType="begin"/>
      </w:r>
      <w:r>
        <w:instrText>HYPERLINK "https://hbr.org/2015/11/a-refresher-on-regression-analysis"</w:instrText>
      </w:r>
      <w:r>
        <w:fldChar w:fldCharType="separate"/>
      </w:r>
      <w:r w:rsidRPr="005F5FE7">
        <w:rPr>
          <w:rStyle w:val="Hyperlink"/>
        </w:rPr>
        <w:t>Regression analysis</w:t>
      </w:r>
      <w:r>
        <w:fldChar w:fldCharType="end"/>
      </w:r>
    </w:p>
    <w:p w14:paraId="4A69266D" w14:textId="2D0471C4" w:rsidR="005F5FE7" w:rsidRDefault="005F5FE7" w:rsidP="005F5FE7">
      <w:pPr>
        <w:pStyle w:val="NoSpacing"/>
        <w:numPr>
          <w:ilvl w:val="0"/>
          <w:numId w:val="12"/>
        </w:numPr>
      </w:pPr>
      <w:r>
        <w:t>Similarity Analysis using Bert</w:t>
      </w:r>
    </w:p>
    <w:p w14:paraId="3440755F" w14:textId="6FFC1033" w:rsidR="005F5FE7" w:rsidRDefault="005F5FE7" w:rsidP="005F5FE7">
      <w:pPr>
        <w:pStyle w:val="NoSpacing"/>
        <w:numPr>
          <w:ilvl w:val="1"/>
          <w:numId w:val="12"/>
        </w:numPr>
      </w:pPr>
      <w:r>
        <w:fldChar w:fldCharType="begin"/>
      </w:r>
      <w:r>
        <w:instrText>HYPERLINK "https://huggingface.co/sentence-transformers/paraphrase-MiniLM-L6-v2"</w:instrText>
      </w:r>
      <w:r>
        <w:fldChar w:fldCharType="separate"/>
      </w:r>
      <w:r w:rsidRPr="005F5FE7">
        <w:rPr>
          <w:rStyle w:val="Hyperlink"/>
        </w:rPr>
        <w:t>Link</w:t>
      </w:r>
      <w:r>
        <w:fldChar w:fldCharType="end"/>
      </w:r>
    </w:p>
    <w:p w14:paraId="729CEB03" w14:textId="59720339" w:rsidR="005F5FE7" w:rsidRDefault="005F5FE7" w:rsidP="005F5FE7">
      <w:pPr>
        <w:pStyle w:val="NoSpacing"/>
        <w:numPr>
          <w:ilvl w:val="1"/>
          <w:numId w:val="12"/>
        </w:numPr>
      </w:pPr>
      <w:hyperlink r:id="rId12" w:history="1">
        <w:r w:rsidRPr="005F5FE7">
          <w:rPr>
            <w:rStyle w:val="Hyperlink"/>
          </w:rPr>
          <w:t>Paper</w:t>
        </w:r>
      </w:hyperlink>
    </w:p>
    <w:p w14:paraId="427A7B88" w14:textId="1474DF99" w:rsidR="005F5FE7" w:rsidRDefault="005F5FE7" w:rsidP="005F5FE7">
      <w:pPr>
        <w:pStyle w:val="NoSpacing"/>
        <w:numPr>
          <w:ilvl w:val="0"/>
          <w:numId w:val="12"/>
        </w:numPr>
      </w:pPr>
      <w:r>
        <w:t>Sentiment Analysis using BERT:</w:t>
      </w:r>
    </w:p>
    <w:p w14:paraId="7B9FD5DB" w14:textId="4E2497C1" w:rsidR="005F5FE7" w:rsidRDefault="005F5FE7" w:rsidP="005F5FE7">
      <w:pPr>
        <w:pStyle w:val="NoSpacing"/>
        <w:numPr>
          <w:ilvl w:val="1"/>
          <w:numId w:val="12"/>
        </w:numPr>
      </w:pPr>
      <w:hyperlink r:id="rId13" w:history="1">
        <w:r w:rsidRPr="005F5FE7">
          <w:rPr>
            <w:rStyle w:val="Hyperlink"/>
          </w:rPr>
          <w:t>Link</w:t>
        </w:r>
      </w:hyperlink>
    </w:p>
    <w:p w14:paraId="342A9E4E" w14:textId="36755FD5" w:rsidR="005F5FE7" w:rsidRDefault="005F5FE7" w:rsidP="005F5FE7">
      <w:pPr>
        <w:pStyle w:val="NoSpacing"/>
        <w:numPr>
          <w:ilvl w:val="1"/>
          <w:numId w:val="12"/>
        </w:numPr>
      </w:pPr>
      <w:hyperlink r:id="rId14" w:history="1">
        <w:r w:rsidRPr="005F5FE7">
          <w:rPr>
            <w:rStyle w:val="Hyperlink"/>
          </w:rPr>
          <w:t>Paper</w:t>
        </w:r>
      </w:hyperlink>
    </w:p>
    <w:p w14:paraId="67CAC188" w14:textId="77777777" w:rsidR="005F5FE7" w:rsidRDefault="005F5FE7" w:rsidP="005F5FE7">
      <w:pPr>
        <w:pStyle w:val="Heading1"/>
        <w:ind w:left="720" w:hanging="720"/>
        <w:rPr>
          <w:rStyle w:val="Strong"/>
          <w:b/>
          <w:bCs w:val="0"/>
        </w:rPr>
      </w:pPr>
    </w:p>
    <w:p w14:paraId="0F852620" w14:textId="4FEA3A48" w:rsidR="00EE45DC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5E354342" w14:textId="275814C3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class</w:t>
      </w:r>
      <w:r w:rsidR="00951AE1">
        <w:t>’s</w:t>
      </w:r>
      <w:r>
        <w:t xml:space="preserve"> python notebooks through this</w:t>
      </w:r>
      <w:r w:rsidR="001774BF">
        <w:t xml:space="preserve"> folder:</w:t>
      </w:r>
    </w:p>
    <w:p w14:paraId="0D76C2FA" w14:textId="77777777" w:rsidR="000A14EA" w:rsidRDefault="000A14EA" w:rsidP="00941888">
      <w:pPr>
        <w:pStyle w:val="NoSpacing"/>
        <w:rPr>
          <w:rStyle w:val="Hyperlink"/>
          <w:color w:val="auto"/>
          <w:u w:val="none"/>
        </w:rPr>
      </w:pPr>
    </w:p>
    <w:p w14:paraId="593F0A32" w14:textId="159EF056" w:rsidR="001774BF" w:rsidRDefault="000A14EA" w:rsidP="00941888">
      <w:pPr>
        <w:pStyle w:val="NoSpacing"/>
      </w:pPr>
      <w:r w:rsidRPr="000A14EA">
        <w:rPr>
          <w:rStyle w:val="Hyperlink"/>
          <w:color w:val="auto"/>
          <w:u w:val="none"/>
        </w:rPr>
        <w:t>https://drive.google.com/drive/u/3/folders/12f278wZQtwhNZQBr4YV14NoHOczzFI_X</w:t>
      </w:r>
    </w:p>
    <w:p w14:paraId="0C0B0B63" w14:textId="77777777" w:rsidR="001774BF" w:rsidRDefault="001774BF" w:rsidP="00941888">
      <w:pPr>
        <w:pStyle w:val="NoSpacing"/>
      </w:pPr>
    </w:p>
    <w:p w14:paraId="22881EF7" w14:textId="77777777" w:rsidR="00951AE1" w:rsidRDefault="00951AE1" w:rsidP="00941888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ADD9B" w14:textId="77777777" w:rsidR="007846F3" w:rsidRDefault="007846F3" w:rsidP="00387E78">
      <w:pPr>
        <w:spacing w:after="0" w:line="240" w:lineRule="auto"/>
      </w:pPr>
      <w:r>
        <w:separator/>
      </w:r>
    </w:p>
  </w:endnote>
  <w:endnote w:type="continuationSeparator" w:id="0">
    <w:p w14:paraId="64DA3BCF" w14:textId="77777777" w:rsidR="007846F3" w:rsidRDefault="007846F3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51635" w14:textId="77777777" w:rsidR="007846F3" w:rsidRDefault="007846F3" w:rsidP="00387E78">
      <w:pPr>
        <w:spacing w:after="0" w:line="240" w:lineRule="auto"/>
      </w:pPr>
      <w:r>
        <w:separator/>
      </w:r>
    </w:p>
  </w:footnote>
  <w:footnote w:type="continuationSeparator" w:id="0">
    <w:p w14:paraId="6828F3EE" w14:textId="77777777" w:rsidR="007846F3" w:rsidRDefault="007846F3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539DE"/>
    <w:multiLevelType w:val="hybridMultilevel"/>
    <w:tmpl w:val="555A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F44755"/>
    <w:multiLevelType w:val="hybridMultilevel"/>
    <w:tmpl w:val="B1A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17BF"/>
    <w:multiLevelType w:val="hybridMultilevel"/>
    <w:tmpl w:val="6DF4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45A81"/>
    <w:multiLevelType w:val="hybridMultilevel"/>
    <w:tmpl w:val="A01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D0388"/>
    <w:multiLevelType w:val="hybridMultilevel"/>
    <w:tmpl w:val="097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11"/>
  </w:num>
  <w:num w:numId="2" w16cid:durableId="1164006731">
    <w:abstractNumId w:val="8"/>
  </w:num>
  <w:num w:numId="3" w16cid:durableId="63336778">
    <w:abstractNumId w:val="10"/>
  </w:num>
  <w:num w:numId="4" w16cid:durableId="2122414483">
    <w:abstractNumId w:val="3"/>
  </w:num>
  <w:num w:numId="5" w16cid:durableId="1452822386">
    <w:abstractNumId w:val="5"/>
  </w:num>
  <w:num w:numId="6" w16cid:durableId="927152771">
    <w:abstractNumId w:val="0"/>
  </w:num>
  <w:num w:numId="7" w16cid:durableId="1930120296">
    <w:abstractNumId w:val="2"/>
  </w:num>
  <w:num w:numId="8" w16cid:durableId="137460926">
    <w:abstractNumId w:val="7"/>
  </w:num>
  <w:num w:numId="9" w16cid:durableId="425461667">
    <w:abstractNumId w:val="1"/>
  </w:num>
  <w:num w:numId="10" w16cid:durableId="1465276399">
    <w:abstractNumId w:val="4"/>
  </w:num>
  <w:num w:numId="11" w16cid:durableId="860777210">
    <w:abstractNumId w:val="6"/>
  </w:num>
  <w:num w:numId="12" w16cid:durableId="235016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A14EA"/>
    <w:rsid w:val="000C525A"/>
    <w:rsid w:val="00107E22"/>
    <w:rsid w:val="00130BD7"/>
    <w:rsid w:val="001774BF"/>
    <w:rsid w:val="001C5B50"/>
    <w:rsid w:val="00256B7E"/>
    <w:rsid w:val="0026702D"/>
    <w:rsid w:val="002720C5"/>
    <w:rsid w:val="00313581"/>
    <w:rsid w:val="0034784F"/>
    <w:rsid w:val="00371B6D"/>
    <w:rsid w:val="00387E78"/>
    <w:rsid w:val="003F0CCB"/>
    <w:rsid w:val="00426313"/>
    <w:rsid w:val="00441BF8"/>
    <w:rsid w:val="004570D7"/>
    <w:rsid w:val="004918B1"/>
    <w:rsid w:val="004A0D72"/>
    <w:rsid w:val="004A27A5"/>
    <w:rsid w:val="004D378E"/>
    <w:rsid w:val="004D7445"/>
    <w:rsid w:val="004E076F"/>
    <w:rsid w:val="005934D2"/>
    <w:rsid w:val="005946A8"/>
    <w:rsid w:val="005D47DD"/>
    <w:rsid w:val="005F5FE7"/>
    <w:rsid w:val="006337C2"/>
    <w:rsid w:val="006446F3"/>
    <w:rsid w:val="006602EB"/>
    <w:rsid w:val="00685570"/>
    <w:rsid w:val="007202F4"/>
    <w:rsid w:val="00721A7F"/>
    <w:rsid w:val="00776066"/>
    <w:rsid w:val="007846F3"/>
    <w:rsid w:val="007941BD"/>
    <w:rsid w:val="007957BF"/>
    <w:rsid w:val="007E0A6A"/>
    <w:rsid w:val="00805C23"/>
    <w:rsid w:val="008568DE"/>
    <w:rsid w:val="0086007B"/>
    <w:rsid w:val="00941888"/>
    <w:rsid w:val="00951AE1"/>
    <w:rsid w:val="0096265C"/>
    <w:rsid w:val="009C44C5"/>
    <w:rsid w:val="009E6B00"/>
    <w:rsid w:val="00A7788C"/>
    <w:rsid w:val="00A835B2"/>
    <w:rsid w:val="00AD3960"/>
    <w:rsid w:val="00B26E9E"/>
    <w:rsid w:val="00B37487"/>
    <w:rsid w:val="00B55F3B"/>
    <w:rsid w:val="00BE3CC0"/>
    <w:rsid w:val="00CC524A"/>
    <w:rsid w:val="00D10758"/>
    <w:rsid w:val="00D822E6"/>
    <w:rsid w:val="00D847C5"/>
    <w:rsid w:val="00DE60ED"/>
    <w:rsid w:val="00E36258"/>
    <w:rsid w:val="00E600D0"/>
    <w:rsid w:val="00EE45DC"/>
    <w:rsid w:val="00F05CA7"/>
    <w:rsid w:val="00F54FD4"/>
    <w:rsid w:val="00F87D3C"/>
    <w:rsid w:val="00FB37D2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uggingface.co/cardiffnlp/twitter-roberta-base-sentiment-lates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xiv.org/abs/1908.1008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verleaf.com/1362832519skknkzgcdzy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deeddataset.com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rxiv.org/abs/2202.0382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07254"/>
    <w:rsid w:val="002B66E0"/>
    <w:rsid w:val="00441BF8"/>
    <w:rsid w:val="004A27A5"/>
    <w:rsid w:val="005934D2"/>
    <w:rsid w:val="005A349E"/>
    <w:rsid w:val="0065464A"/>
    <w:rsid w:val="006734DC"/>
    <w:rsid w:val="00A76922"/>
    <w:rsid w:val="00A977ED"/>
    <w:rsid w:val="00BB550F"/>
    <w:rsid w:val="00C145F6"/>
    <w:rsid w:val="00C30D01"/>
    <w:rsid w:val="00D822E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3</cp:revision>
  <dcterms:created xsi:type="dcterms:W3CDTF">2024-11-11T21:15:00Z</dcterms:created>
  <dcterms:modified xsi:type="dcterms:W3CDTF">2024-11-11T21:26:00Z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