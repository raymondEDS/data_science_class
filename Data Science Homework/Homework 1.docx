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7F11A" w14:textId="0C78FFA3" w:rsidR="00F54FD4" w:rsidRPr="00256B7E" w:rsidRDefault="00130BD7" w:rsidP="00256B7E">
      <w:pPr>
        <w:pStyle w:val="Title"/>
      </w:pPr>
      <w:r>
        <w:t xml:space="preserve">Homework </w:t>
      </w:r>
      <w:r w:rsidR="006602EB">
        <w:t>2</w:t>
      </w:r>
      <w:r>
        <w:t xml:space="preserve">: </w:t>
      </w:r>
      <w:r w:rsidR="006602EB">
        <w:t>Literature</w:t>
      </w:r>
      <w:r w:rsidR="005946A8">
        <w:t xml:space="preserve"> Review &amp; Intro to Python</w:t>
      </w:r>
    </w:p>
    <w:p w14:paraId="0FCE8CB5" w14:textId="4BFAB07F" w:rsidR="00130BD7" w:rsidRDefault="00000000" w:rsidP="006602EB">
      <w:sdt>
        <w:sdtPr>
          <w:rPr>
            <w:rStyle w:val="Strong"/>
          </w:rPr>
          <w:alias w:val="Instructions:"/>
          <w:tag w:val="Instructions:"/>
          <w:id w:val="-295768332"/>
          <w:placeholder>
            <w:docPart w:val="A48D11FD248D48CE84D73672611770EC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 w:rsidR="00256B7E" w:rsidRPr="00941888">
            <w:rPr>
              <w:rStyle w:val="Strong"/>
            </w:rPr>
            <w:t>Instructions:</w:t>
          </w:r>
        </w:sdtContent>
      </w:sdt>
      <w:r w:rsidR="00256B7E" w:rsidRPr="00941888">
        <w:t xml:space="preserve"> </w:t>
      </w:r>
      <w:r w:rsidR="006602EB">
        <w:t>Finish finding 3 more articles that is related to your research topic. Provide of summary of the articles by answering the following questions:</w:t>
      </w:r>
    </w:p>
    <w:p w14:paraId="3C503CBC" w14:textId="24D6781E" w:rsidR="006602EB" w:rsidRDefault="006602EB" w:rsidP="006602EB">
      <w:pPr>
        <w:pStyle w:val="ListParagraph"/>
        <w:numPr>
          <w:ilvl w:val="0"/>
          <w:numId w:val="3"/>
        </w:numPr>
      </w:pPr>
      <w:r>
        <w:t>T</w:t>
      </w:r>
      <w:r w:rsidRPr="006602EB">
        <w:t>he central research question (what are they studying?)</w:t>
      </w:r>
    </w:p>
    <w:p w14:paraId="4BC52333" w14:textId="52CACFD8" w:rsidR="006602EB" w:rsidRDefault="006602EB" w:rsidP="006602EB">
      <w:pPr>
        <w:pStyle w:val="ListParagraph"/>
        <w:numPr>
          <w:ilvl w:val="0"/>
          <w:numId w:val="3"/>
        </w:numPr>
      </w:pPr>
      <w:r>
        <w:t>T</w:t>
      </w:r>
      <w:r w:rsidRPr="006602EB">
        <w:t>he context of the study (where is the study taking place?</w:t>
      </w:r>
      <w:r>
        <w:t>)</w:t>
      </w:r>
    </w:p>
    <w:p w14:paraId="5E2A8444" w14:textId="375775BA" w:rsidR="006602EB" w:rsidRDefault="006602EB" w:rsidP="006602EB">
      <w:pPr>
        <w:pStyle w:val="ListParagraph"/>
        <w:numPr>
          <w:ilvl w:val="0"/>
          <w:numId w:val="3"/>
        </w:numPr>
      </w:pPr>
      <w:r>
        <w:t>W</w:t>
      </w:r>
      <w:r w:rsidRPr="006602EB">
        <w:t>hat type of data is being studied?</w:t>
      </w:r>
    </w:p>
    <w:p w14:paraId="454B64D1" w14:textId="6FD8FC6F" w:rsidR="004D378E" w:rsidRDefault="006602EB" w:rsidP="004D378E">
      <w:pPr>
        <w:pStyle w:val="ListParagraph"/>
        <w:numPr>
          <w:ilvl w:val="0"/>
          <w:numId w:val="3"/>
        </w:numPr>
      </w:pPr>
      <w:r>
        <w:t>W</w:t>
      </w:r>
      <w:r w:rsidRPr="006602EB">
        <w:t>hat do the authors find?</w:t>
      </w:r>
    </w:p>
    <w:p w14:paraId="34D2C1E1" w14:textId="77777777" w:rsidR="006602EB" w:rsidRDefault="006602EB" w:rsidP="006602EB"/>
    <w:p w14:paraId="64655876" w14:textId="5B285DC0" w:rsidR="006602EB" w:rsidRDefault="006602EB" w:rsidP="006602EB">
      <w:r>
        <w:t xml:space="preserve">Add your summaries </w:t>
      </w:r>
      <w:r w:rsidR="005946A8">
        <w:t xml:space="preserve">to your working overleaf paper linked </w:t>
      </w:r>
      <w:hyperlink r:id="rId10" w:anchor="2ee47a" w:history="1">
        <w:r w:rsidR="005946A8" w:rsidRPr="005946A8">
          <w:rPr>
            <w:rStyle w:val="Hyperlink"/>
          </w:rPr>
          <w:t>here</w:t>
        </w:r>
      </w:hyperlink>
      <w:r w:rsidR="005946A8">
        <w:t>.</w:t>
      </w:r>
    </w:p>
    <w:p w14:paraId="7A5C6EBD" w14:textId="623F6B9B" w:rsidR="00941888" w:rsidRDefault="00CC524A" w:rsidP="00941888">
      <w:pPr>
        <w:pStyle w:val="NoSpacing"/>
      </w:pPr>
      <w:r>
        <w:t>Start to think about what research questions you would like to answer. What are similarities between the studies? What are differences?</w:t>
      </w:r>
    </w:p>
    <w:p w14:paraId="0F852620" w14:textId="77777777" w:rsidR="00EE45DC" w:rsidRDefault="00EE45DC" w:rsidP="00941888">
      <w:pPr>
        <w:pStyle w:val="NoSpacing"/>
      </w:pPr>
    </w:p>
    <w:p w14:paraId="5E354342" w14:textId="501CE58F" w:rsidR="00EE45DC" w:rsidRDefault="00EE45DC" w:rsidP="00941888">
      <w:pPr>
        <w:pStyle w:val="NoSpacing"/>
      </w:pPr>
      <w:proofErr w:type="gramStart"/>
      <w:r>
        <w:t>Additionally</w:t>
      </w:r>
      <w:proofErr w:type="gramEnd"/>
      <w:r>
        <w:t xml:space="preserve"> please run through the first class</w:t>
      </w:r>
      <w:r w:rsidR="00951AE1">
        <w:t>’s</w:t>
      </w:r>
      <w:r>
        <w:t xml:space="preserve"> python notebooks through this </w:t>
      </w:r>
      <w:hyperlink r:id="rId11" w:history="1">
        <w:r w:rsidRPr="00EE45DC">
          <w:rPr>
            <w:rStyle w:val="Hyperlink"/>
          </w:rPr>
          <w:t>link</w:t>
        </w:r>
      </w:hyperlink>
      <w:r>
        <w:t>.</w:t>
      </w:r>
    </w:p>
    <w:p w14:paraId="22881EF7" w14:textId="77777777" w:rsidR="00951AE1" w:rsidRDefault="00951AE1" w:rsidP="00941888">
      <w:pPr>
        <w:pStyle w:val="NoSpacing"/>
      </w:pPr>
    </w:p>
    <w:p w14:paraId="186DAAF4" w14:textId="77777777" w:rsidR="00951AE1" w:rsidRPr="00951AE1" w:rsidRDefault="00951AE1" w:rsidP="00951AE1">
      <w:pPr>
        <w:pStyle w:val="NoSpacing"/>
        <w:rPr>
          <w:b/>
          <w:bCs/>
        </w:rPr>
      </w:pPr>
      <w:r>
        <w:t>Follow the instructions if you need help:</w:t>
      </w:r>
      <w:r>
        <w:br/>
      </w:r>
      <w:r w:rsidRPr="00951AE1">
        <w:t>Step 1:</w:t>
      </w:r>
    </w:p>
    <w:p w14:paraId="4243FEEC" w14:textId="77777777" w:rsidR="00951AE1" w:rsidRPr="00951AE1" w:rsidRDefault="00951AE1" w:rsidP="00951AE1">
      <w:pPr>
        <w:pStyle w:val="NoSpacing"/>
      </w:pPr>
    </w:p>
    <w:p w14:paraId="45978AFC" w14:textId="77777777" w:rsidR="00951AE1" w:rsidRPr="00951AE1" w:rsidRDefault="00951AE1" w:rsidP="00951AE1">
      <w:pPr>
        <w:pStyle w:val="NoSpacing"/>
      </w:pPr>
      <w:r w:rsidRPr="00951AE1">
        <w:t>Open the link:</w:t>
      </w:r>
    </w:p>
    <w:p w14:paraId="3EC29BC4" w14:textId="6DA7E395" w:rsidR="00951AE1" w:rsidRPr="00951AE1" w:rsidRDefault="00951AE1" w:rsidP="00951AE1">
      <w:pPr>
        <w:pStyle w:val="NoSpacing"/>
      </w:pPr>
    </w:p>
    <w:p w14:paraId="4ADE8FD6" w14:textId="79C102B7" w:rsidR="00951AE1" w:rsidRPr="00951AE1" w:rsidRDefault="00951AE1" w:rsidP="00951AE1">
      <w:pPr>
        <w:pStyle w:val="NoSpacing"/>
      </w:pPr>
      <w:r w:rsidRPr="00951AE1">
        <w:t>Wait for environment to load, it will take several minutes. At the end it should look this:</w:t>
      </w:r>
      <w:r w:rsidRPr="00951AE1">
        <w:br/>
      </w:r>
      <w:r w:rsidRPr="00951AE1">
        <w:br/>
      </w:r>
      <w:r w:rsidRPr="00951AE1">
        <w:fldChar w:fldCharType="begin"/>
      </w:r>
      <w:r w:rsidRPr="00951AE1">
        <w:instrText xml:space="preserve"> INCLUDEPICTURE "https://lh7-rt.googleusercontent.com/docsz/AD_4nXflMWbR6Old02b1JXG3i7xeBMKJY_x56a8I8OKz-oWBAIPosGeZ8rHGNhubis1qt6T1frcDNTCq_dxkXnnWIVM1A7M_s9M_t2oHceH-AeTa_WM-vEyaKpmoWm5qNv5vGcsMkNeJAjctBYyZmtBLwo6RmkFR?key=knvWslTTWJaQNmQYrbATnQ" \* MERGEFORMATINET </w:instrText>
      </w:r>
      <w:r w:rsidRPr="00951AE1">
        <w:fldChar w:fldCharType="separate"/>
      </w:r>
      <w:r w:rsidRPr="00951AE1">
        <w:drawing>
          <wp:inline distT="0" distB="0" distL="0" distR="0" wp14:anchorId="66061FA1" wp14:editId="50F7A9A9">
            <wp:extent cx="5740400" cy="3162300"/>
            <wp:effectExtent l="0" t="0" r="0" b="0"/>
            <wp:docPr id="129983071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30714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AE1">
        <w:fldChar w:fldCharType="end"/>
      </w:r>
    </w:p>
    <w:p w14:paraId="5740D238" w14:textId="77777777" w:rsidR="00951AE1" w:rsidRPr="00951AE1" w:rsidRDefault="00951AE1" w:rsidP="00951AE1">
      <w:pPr>
        <w:pStyle w:val="NoSpacing"/>
      </w:pPr>
    </w:p>
    <w:p w14:paraId="6CCD8123" w14:textId="77777777" w:rsidR="00951AE1" w:rsidRPr="00951AE1" w:rsidRDefault="00951AE1" w:rsidP="00951AE1">
      <w:pPr>
        <w:pStyle w:val="NoSpacing"/>
        <w:rPr>
          <w:b/>
          <w:bCs/>
        </w:rPr>
      </w:pPr>
      <w:r w:rsidRPr="00951AE1">
        <w:t>Step 2:</w:t>
      </w:r>
    </w:p>
    <w:p w14:paraId="22E010E8" w14:textId="77777777" w:rsidR="00951AE1" w:rsidRPr="00951AE1" w:rsidRDefault="00951AE1" w:rsidP="00951AE1">
      <w:pPr>
        <w:pStyle w:val="NoSpacing"/>
      </w:pPr>
      <w:r w:rsidRPr="00951AE1">
        <w:t>Click into the class:</w:t>
      </w:r>
    </w:p>
    <w:p w14:paraId="08F54B0F" w14:textId="164733CD" w:rsidR="00951AE1" w:rsidRPr="00951AE1" w:rsidRDefault="00951AE1" w:rsidP="00951AE1">
      <w:pPr>
        <w:pStyle w:val="NoSpacing"/>
      </w:pPr>
      <w:r w:rsidRPr="00951AE1">
        <w:fldChar w:fldCharType="begin"/>
      </w:r>
      <w:r w:rsidRPr="00951AE1">
        <w:instrText xml:space="preserve"> INCLUDEPICTURE "https://lh7-rt.googleusercontent.com/docsz/AD_4nXdCLGni51jSWq9g8K6Nzb_WjnMWRq-icHowSzRQ6jD65wr5zHuQqJMP2ig8_lxn_NGYtGBfHDj1vUSJU-mSJ1iyPNwE0RNuBsAhVPoeawXtEsh6J6Vl42oQXjCQuy17YscvpInzl3fzNkvxOd4FCLPhbXi_?key=knvWslTTWJaQNmQYrbATnQ" \* MERGEFORMATINET </w:instrText>
      </w:r>
      <w:r w:rsidRPr="00951AE1">
        <w:fldChar w:fldCharType="separate"/>
      </w:r>
      <w:r w:rsidRPr="00951AE1">
        <w:drawing>
          <wp:inline distT="0" distB="0" distL="0" distR="0" wp14:anchorId="13F8553C" wp14:editId="1AB5F152">
            <wp:extent cx="5588000" cy="3441700"/>
            <wp:effectExtent l="0" t="0" r="0" b="0"/>
            <wp:docPr id="163932838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28384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AE1">
        <w:fldChar w:fldCharType="end"/>
      </w:r>
    </w:p>
    <w:p w14:paraId="454D2975" w14:textId="77777777" w:rsidR="00951AE1" w:rsidRPr="00951AE1" w:rsidRDefault="00951AE1" w:rsidP="00951AE1">
      <w:pPr>
        <w:pStyle w:val="NoSpacing"/>
        <w:numPr>
          <w:ilvl w:val="0"/>
          <w:numId w:val="6"/>
        </w:numPr>
      </w:pPr>
      <w:r w:rsidRPr="00951AE1">
        <w:t>Run through both python notebooks</w:t>
      </w:r>
    </w:p>
    <w:p w14:paraId="3C3C5162" w14:textId="1951CF8F" w:rsidR="00951AE1" w:rsidRPr="00951AE1" w:rsidRDefault="00951AE1" w:rsidP="00951AE1">
      <w:pPr>
        <w:pStyle w:val="NoSpacing"/>
      </w:pPr>
      <w:r w:rsidRPr="00951AE1">
        <w:fldChar w:fldCharType="begin"/>
      </w:r>
      <w:r w:rsidRPr="00951AE1">
        <w:instrText xml:space="preserve"> INCLUDEPICTURE "https://lh7-rt.googleusercontent.com/docsz/AD_4nXftP9qP4_R1f5UctLO7_EINvd0cxqu3u8oqWsqAHMdl69nDMeajgq0Gq7TBkmWq-VKHqLPb-EJkIGP2evGkUGWYh2_vVpAw0jReJt3Box0KKxcvccnZ1kqS_5Kgl7irauVFq3EBkgzzqMz813D8ahk9z_Y?key=knvWslTTWJaQNmQYrbATnQ" \* MERGEFORMATINET </w:instrText>
      </w:r>
      <w:r w:rsidRPr="00951AE1">
        <w:fldChar w:fldCharType="separate"/>
      </w:r>
      <w:r w:rsidRPr="00951AE1">
        <w:drawing>
          <wp:inline distT="0" distB="0" distL="0" distR="0" wp14:anchorId="38EA87EF" wp14:editId="5CD2B6A6">
            <wp:extent cx="5943600" cy="3001010"/>
            <wp:effectExtent l="0" t="0" r="0" b="0"/>
            <wp:docPr id="136302011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2011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AE1">
        <w:fldChar w:fldCharType="end"/>
      </w:r>
    </w:p>
    <w:p w14:paraId="710AFB4F" w14:textId="77777777" w:rsidR="00951AE1" w:rsidRPr="00951AE1" w:rsidRDefault="00951AE1" w:rsidP="00951AE1">
      <w:pPr>
        <w:pStyle w:val="NoSpacing"/>
      </w:pPr>
    </w:p>
    <w:p w14:paraId="5B7EBE79" w14:textId="4D57F651" w:rsidR="00951AE1" w:rsidRPr="00941888" w:rsidRDefault="00951AE1" w:rsidP="00941888">
      <w:pPr>
        <w:pStyle w:val="NoSpacing"/>
      </w:pPr>
    </w:p>
    <w:sectPr w:rsidR="00951AE1" w:rsidRPr="00941888" w:rsidSect="00941888">
      <w:headerReference w:type="default" r:id="rId15"/>
      <w:footerReference w:type="even" r:id="rId16"/>
      <w:footerReference w:type="first" r:id="rId17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C9EDB" w14:textId="77777777" w:rsidR="009E6B00" w:rsidRDefault="009E6B00" w:rsidP="00387E78">
      <w:pPr>
        <w:spacing w:after="0" w:line="240" w:lineRule="auto"/>
      </w:pPr>
      <w:r>
        <w:separator/>
      </w:r>
    </w:p>
  </w:endnote>
  <w:endnote w:type="continuationSeparator" w:id="0">
    <w:p w14:paraId="6C8AB284" w14:textId="77777777" w:rsidR="009E6B00" w:rsidRDefault="009E6B00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26D4D" w14:textId="72E78CDD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13F864" wp14:editId="5E7FCD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376C67" w14:textId="02469B5D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13F8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" filled="f" stroked="f">
              <v:textbox style="mso-fit-shape-to-text:t" inset="0,0,20pt,15pt">
                <w:txbxContent>
                  <w:p w14:paraId="6D376C67" w14:textId="02469B5D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64762" w14:textId="22C927CF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090672" wp14:editId="6E70E56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213411" w14:textId="7CD72526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0906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Use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" filled="f" stroked="f">
              <v:textbox style="mso-fit-shape-to-text:t" inset="0,0,20pt,15pt">
                <w:txbxContent>
                  <w:p w14:paraId="08213411" w14:textId="7CD72526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CC280" w14:textId="77777777" w:rsidR="009E6B00" w:rsidRDefault="009E6B00" w:rsidP="00387E78">
      <w:pPr>
        <w:spacing w:after="0" w:line="240" w:lineRule="auto"/>
      </w:pPr>
      <w:r>
        <w:separator/>
      </w:r>
    </w:p>
  </w:footnote>
  <w:footnote w:type="continuationSeparator" w:id="0">
    <w:p w14:paraId="38AF29F8" w14:textId="77777777" w:rsidR="009E6B00" w:rsidRDefault="009E6B00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35109" w14:textId="77777777" w:rsidR="00387E78" w:rsidRPr="00F87D3C" w:rsidRDefault="00000000">
    <w:pPr>
      <w:pStyle w:val="Header"/>
      <w:rPr>
        <w:rFonts w:ascii="Segoe UI" w:hAnsi="Segoe UI" w:cs="Segoe UI"/>
      </w:rPr>
    </w:pPr>
    <w:sdt>
      <w:sdtPr>
        <w:alias w:val="Name:"/>
        <w:tag w:val="Name:"/>
        <w:id w:val="1834419225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Name: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Date:"/>
        <w:tag w:val="Date:"/>
        <w:id w:val="1838813536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Date: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Class:"/>
        <w:tag w:val="Class:"/>
        <w:id w:val="-808547195"/>
        <w:placeholder>
          <w:docPart w:val="02486BAF2C1646B082EB0572AC526126"/>
        </w:placeholder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Class: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F3881"/>
    <w:multiLevelType w:val="multilevel"/>
    <w:tmpl w:val="CEE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75E59"/>
    <w:multiLevelType w:val="hybridMultilevel"/>
    <w:tmpl w:val="AC326E16"/>
    <w:lvl w:ilvl="0" w:tplc="B10A5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EB1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40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ED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C3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49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0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2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E7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EA3286"/>
    <w:multiLevelType w:val="multilevel"/>
    <w:tmpl w:val="000A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5117A"/>
    <w:multiLevelType w:val="hybridMultilevel"/>
    <w:tmpl w:val="60EC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D0388"/>
    <w:multiLevelType w:val="hybridMultilevel"/>
    <w:tmpl w:val="463A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F0C7D"/>
    <w:multiLevelType w:val="hybridMultilevel"/>
    <w:tmpl w:val="B05E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26476">
    <w:abstractNumId w:val="5"/>
  </w:num>
  <w:num w:numId="2" w16cid:durableId="1164006731">
    <w:abstractNumId w:val="3"/>
  </w:num>
  <w:num w:numId="3" w16cid:durableId="63336778">
    <w:abstractNumId w:val="4"/>
  </w:num>
  <w:num w:numId="4" w16cid:durableId="2122414483">
    <w:abstractNumId w:val="1"/>
  </w:num>
  <w:num w:numId="5" w16cid:durableId="1452822386">
    <w:abstractNumId w:val="2"/>
  </w:num>
  <w:num w:numId="6" w16cid:durableId="92715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D7"/>
    <w:rsid w:val="00130BD7"/>
    <w:rsid w:val="00256B7E"/>
    <w:rsid w:val="0026702D"/>
    <w:rsid w:val="00371B6D"/>
    <w:rsid w:val="00387E78"/>
    <w:rsid w:val="00441BF8"/>
    <w:rsid w:val="004570D7"/>
    <w:rsid w:val="004A0D72"/>
    <w:rsid w:val="004D378E"/>
    <w:rsid w:val="004D7445"/>
    <w:rsid w:val="005946A8"/>
    <w:rsid w:val="005D47DD"/>
    <w:rsid w:val="006446F3"/>
    <w:rsid w:val="006602EB"/>
    <w:rsid w:val="008568DE"/>
    <w:rsid w:val="00941888"/>
    <w:rsid w:val="00951AE1"/>
    <w:rsid w:val="009E6B00"/>
    <w:rsid w:val="00A835B2"/>
    <w:rsid w:val="00AD3960"/>
    <w:rsid w:val="00CC524A"/>
    <w:rsid w:val="00D847C5"/>
    <w:rsid w:val="00DE60ED"/>
    <w:rsid w:val="00E600D0"/>
    <w:rsid w:val="00EE45DC"/>
    <w:rsid w:val="00F54FD4"/>
    <w:rsid w:val="00F8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7DF44"/>
  <w15:chartTrackingRefBased/>
  <w15:docId w15:val="{9535CD4D-46D2-40B3-BE1B-A6CA42E8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130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6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ybinder.org/v2/gh/raymondEDS/data_science_class_active/HEAD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overleaf.com/5864782317tmzdsfwdhpfr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mondz\AppData\Roaming\Microsoft\Templates\Problem%20of%20the%20we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8D11FD248D48CE84D7367261177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E8E5C-B504-4AB3-8EDF-06CDEF28DB06}"/>
      </w:docPartPr>
      <w:docPartBody>
        <w:p w:rsidR="00BB550F" w:rsidRDefault="00000000">
          <w:pPr>
            <w:pStyle w:val="A48D11FD248D48CE84D73672611770EC"/>
          </w:pPr>
          <w:r w:rsidRPr="00941888">
            <w:rPr>
              <w:rStyle w:val="Strong"/>
            </w:rPr>
            <w:t>Instructions:</w:t>
          </w:r>
        </w:p>
      </w:docPartBody>
    </w:docPart>
    <w:docPart>
      <w:docPartPr>
        <w:name w:val="02486BAF2C1646B082EB0572AC526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7DC3-E270-477A-A5D1-7E7D9E952BF8}"/>
      </w:docPartPr>
      <w:docPartBody>
        <w:p w:rsidR="00BB550F" w:rsidRDefault="00000000">
          <w:pPr>
            <w:pStyle w:val="02486BAF2C1646B082EB0572AC526126"/>
          </w:pPr>
          <w:r w:rsidRPr="00941888">
            <w:t>Final Answer Box: Put your final answer here. Describe or explain it in one complete sentence. (Do not just write a number.)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0F"/>
    <w:rsid w:val="00441BF8"/>
    <w:rsid w:val="0065464A"/>
    <w:rsid w:val="00BB550F"/>
    <w:rsid w:val="00C1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"/>
    <w:qFormat/>
    <w:rPr>
      <w:b/>
      <w:bCs/>
    </w:rPr>
  </w:style>
  <w:style w:type="paragraph" w:customStyle="1" w:styleId="A48D11FD248D48CE84D73672611770EC">
    <w:name w:val="A48D11FD248D48CE84D73672611770EC"/>
  </w:style>
  <w:style w:type="character" w:styleId="IntenseEmphasis">
    <w:name w:val="Intense Emphasis"/>
    <w:basedOn w:val="DefaultParagraphFont"/>
    <w:uiPriority w:val="3"/>
    <w:qFormat/>
    <w:rPr>
      <w:b/>
      <w:iCs/>
      <w:color w:val="auto"/>
      <w:sz w:val="28"/>
    </w:rPr>
  </w:style>
  <w:style w:type="paragraph" w:customStyle="1" w:styleId="02486BAF2C1646B082EB0572AC526126">
    <w:name w:val="02486BAF2C1646B082EB0572AC526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57e53b9a-5847-4aa6-af82-3eb4470f5436}" enabled="1" method="Standard" siteId="{06cf4af3-d7f7-4297-a868-5c36e5cfcb0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C:\Users\raymondz\AppData\Roaming\Microsoft\Templates\Problem of the week.dotx</Template>
  <TotalTime>38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Zhang</dc:creator>
  <cp:keywords/>
  <dc:description/>
  <cp:lastModifiedBy>Raymond Zhang</cp:lastModifiedBy>
  <cp:revision>6</cp:revision>
  <dcterms:created xsi:type="dcterms:W3CDTF">2023-09-06T04:14:00Z</dcterms:created>
  <dcterms:modified xsi:type="dcterms:W3CDTF">2024-09-10T02:25:00Z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Internal Use</vt:lpwstr>
  </property>
</Properties>
</file>