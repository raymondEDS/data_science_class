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F618C" w14:textId="77777777" w:rsidR="00C139BE" w:rsidRPr="00256B7E" w:rsidRDefault="00C139BE" w:rsidP="00C139BE">
      <w:pPr>
        <w:pStyle w:val="Title"/>
      </w:pPr>
      <w:r>
        <w:t>Homework 2: Literature Review &amp; Intro to Python</w:t>
      </w:r>
    </w:p>
    <w:p w14:paraId="59EDDB00" w14:textId="77777777" w:rsidR="00C139BE" w:rsidRPr="007E0A6A" w:rsidRDefault="00C139BE" w:rsidP="00C139BE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Research Paper Homework Instructions:</w:t>
      </w:r>
      <w:r w:rsidRPr="007E0A6A">
        <w:rPr>
          <w:b w:val="0"/>
          <w:bCs/>
        </w:rPr>
        <w:t xml:space="preserve"> </w:t>
      </w:r>
    </w:p>
    <w:p w14:paraId="14F7701C" w14:textId="77777777" w:rsidR="00C139BE" w:rsidRDefault="00C139BE" w:rsidP="00C139BE">
      <w:r>
        <w:t>Finish finding 5 total that is related to your research topic. Provide of summary of the articles by answering the following questions:</w:t>
      </w:r>
    </w:p>
    <w:p w14:paraId="7394A53B" w14:textId="77777777" w:rsidR="00C139BE" w:rsidRDefault="00C139BE" w:rsidP="00C139BE">
      <w:pPr>
        <w:pStyle w:val="ListParagraph"/>
        <w:numPr>
          <w:ilvl w:val="0"/>
          <w:numId w:val="3"/>
        </w:numPr>
      </w:pPr>
      <w:r>
        <w:t>T</w:t>
      </w:r>
      <w:r w:rsidRPr="006602EB">
        <w:t>he central research question (what are they studying?)</w:t>
      </w:r>
    </w:p>
    <w:p w14:paraId="2893B814" w14:textId="77777777" w:rsidR="00C139BE" w:rsidRDefault="00C139BE" w:rsidP="00C139BE">
      <w:pPr>
        <w:pStyle w:val="ListParagraph"/>
        <w:numPr>
          <w:ilvl w:val="0"/>
          <w:numId w:val="3"/>
        </w:numPr>
      </w:pPr>
      <w:r>
        <w:t>T</w:t>
      </w:r>
      <w:r w:rsidRPr="006602EB">
        <w:t>he context of the study (where is the study taking place?</w:t>
      </w:r>
      <w:r>
        <w:t>)</w:t>
      </w:r>
    </w:p>
    <w:p w14:paraId="4609A378" w14:textId="77777777" w:rsidR="00C139BE" w:rsidRDefault="00C139BE" w:rsidP="00C139BE">
      <w:pPr>
        <w:pStyle w:val="ListParagraph"/>
        <w:numPr>
          <w:ilvl w:val="0"/>
          <w:numId w:val="3"/>
        </w:numPr>
      </w:pPr>
      <w:r>
        <w:t>W</w:t>
      </w:r>
      <w:r w:rsidRPr="006602EB">
        <w:t>hat type of data is being studied?</w:t>
      </w:r>
    </w:p>
    <w:p w14:paraId="7AD10204" w14:textId="77777777" w:rsidR="00C139BE" w:rsidRDefault="00C139BE" w:rsidP="00C139BE">
      <w:pPr>
        <w:pStyle w:val="ListParagraph"/>
        <w:numPr>
          <w:ilvl w:val="0"/>
          <w:numId w:val="3"/>
        </w:numPr>
      </w:pPr>
      <w:r>
        <w:t>W</w:t>
      </w:r>
      <w:r w:rsidRPr="006602EB">
        <w:t>hat do the authors find?</w:t>
      </w:r>
    </w:p>
    <w:p w14:paraId="3F4741F9" w14:textId="77777777" w:rsidR="00C139BE" w:rsidRDefault="00C139BE" w:rsidP="00C139BE"/>
    <w:p w14:paraId="2BBAC44D" w14:textId="77777777" w:rsidR="00C139BE" w:rsidRDefault="00C139BE" w:rsidP="00C139BE">
      <w:r>
        <w:t xml:space="preserve">Add your summaries to your working overleaf paper linked </w:t>
      </w:r>
      <w:hyperlink r:id="rId10" w:anchor="2ee47a" w:history="1">
        <w:r w:rsidRPr="00721A7F">
          <w:rPr>
            <w:rStyle w:val="Hyperlink"/>
          </w:rPr>
          <w:t>HERE</w:t>
        </w:r>
      </w:hyperlink>
    </w:p>
    <w:p w14:paraId="37098575" w14:textId="77777777" w:rsidR="00C139BE" w:rsidRPr="003F0CCB" w:rsidRDefault="00C139BE" w:rsidP="00C139BE">
      <w:pPr>
        <w:pStyle w:val="NoSpacing"/>
        <w:rPr>
          <w:b/>
          <w:bCs/>
        </w:rPr>
      </w:pPr>
      <w:r>
        <w:t xml:space="preserve">Start to think about what research questions you would like to answer. What are similarities between the studies? What are differences? </w:t>
      </w:r>
    </w:p>
    <w:p w14:paraId="035197EC" w14:textId="77777777" w:rsidR="00C139BE" w:rsidRDefault="00C139BE" w:rsidP="00C139BE">
      <w:pPr>
        <w:pStyle w:val="NoSpacing"/>
      </w:pPr>
    </w:p>
    <w:p w14:paraId="6C3DF7F9" w14:textId="77777777" w:rsidR="00C139BE" w:rsidRDefault="00C139BE" w:rsidP="00C139BE">
      <w:pPr>
        <w:pStyle w:val="NoSpacing"/>
      </w:pPr>
    </w:p>
    <w:p w14:paraId="205EF0FD" w14:textId="77777777" w:rsidR="00C139BE" w:rsidRPr="007E0A6A" w:rsidRDefault="00C139BE" w:rsidP="00C139BE">
      <w:pPr>
        <w:pStyle w:val="Heading1"/>
        <w:rPr>
          <w:b w:val="0"/>
          <w:bCs/>
        </w:rPr>
      </w:pPr>
      <w:r>
        <w:rPr>
          <w:rStyle w:val="Strong"/>
          <w:b/>
          <w:bCs w:val="0"/>
        </w:rPr>
        <w:t>Python Programming Instructions:</w:t>
      </w:r>
      <w:r w:rsidRPr="007E0A6A">
        <w:rPr>
          <w:b w:val="0"/>
          <w:bCs/>
        </w:rPr>
        <w:t xml:space="preserve"> </w:t>
      </w:r>
    </w:p>
    <w:p w14:paraId="754FE91B" w14:textId="77777777" w:rsidR="00C139BE" w:rsidRDefault="00C139BE" w:rsidP="00C139BE">
      <w:pPr>
        <w:pStyle w:val="NoSpacing"/>
      </w:pPr>
      <w:proofErr w:type="gramStart"/>
      <w:r>
        <w:t>Additionally</w:t>
      </w:r>
      <w:proofErr w:type="gramEnd"/>
      <w:r>
        <w:t xml:space="preserve"> please run through the first class’s python notebooks through this folder:</w:t>
      </w:r>
    </w:p>
    <w:p w14:paraId="15AEB0CA" w14:textId="77777777" w:rsidR="00C139BE" w:rsidRDefault="00C139BE" w:rsidP="00C139BE">
      <w:pPr>
        <w:pStyle w:val="NoSpacing"/>
        <w:numPr>
          <w:ilvl w:val="0"/>
          <w:numId w:val="8"/>
        </w:numPr>
      </w:pPr>
      <w:hyperlink r:id="rId11" w:history="1">
        <w:r w:rsidRPr="00721A7F">
          <w:rPr>
            <w:rStyle w:val="Hyperlink"/>
          </w:rPr>
          <w:t>Class 1 and Class 2</w:t>
        </w:r>
      </w:hyperlink>
      <w:r>
        <w:rPr>
          <w:rStyle w:val="Hyperlink"/>
          <w:color w:val="auto"/>
          <w:u w:val="none"/>
        </w:rPr>
        <w:t xml:space="preserve"> </w:t>
      </w:r>
    </w:p>
    <w:p w14:paraId="5B7EBE79" w14:textId="4D57F651" w:rsidR="00951AE1" w:rsidRPr="00C139BE" w:rsidRDefault="00951AE1" w:rsidP="00C139BE"/>
    <w:sectPr w:rsidR="00951AE1" w:rsidRPr="00C139BE" w:rsidSect="00941888">
      <w:headerReference w:type="default" r:id="rId12"/>
      <w:footerReference w:type="even" r:id="rId13"/>
      <w:footerReference w:type="first" r:id="rId14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F9C78" w14:textId="77777777" w:rsidR="009D6D4A" w:rsidRDefault="009D6D4A" w:rsidP="00387E78">
      <w:pPr>
        <w:spacing w:after="0" w:line="240" w:lineRule="auto"/>
      </w:pPr>
      <w:r>
        <w:separator/>
      </w:r>
    </w:p>
  </w:endnote>
  <w:endnote w:type="continuationSeparator" w:id="0">
    <w:p w14:paraId="7B8C6DDA" w14:textId="77777777" w:rsidR="009D6D4A" w:rsidRDefault="009D6D4A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26D4D" w14:textId="72E78CDD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13F864" wp14:editId="5E7FCD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376C67" w14:textId="02469B5D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13F8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textbox style="mso-fit-shape-to-text:t" inset="0,0,20pt,15pt">
                <w:txbxContent>
                  <w:p w14:paraId="6D376C67" w14:textId="02469B5D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4762" w14:textId="22C927CF" w:rsidR="00256B7E" w:rsidRDefault="004D378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090672" wp14:editId="6E70E56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13411" w14:textId="7CD72526" w:rsidR="004D378E" w:rsidRPr="004D378E" w:rsidRDefault="004D378E" w:rsidP="004D378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D378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06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textbox style="mso-fit-shape-to-text:t" inset="0,0,20pt,15pt">
                <w:txbxContent>
                  <w:p w14:paraId="08213411" w14:textId="7CD72526" w:rsidR="004D378E" w:rsidRPr="004D378E" w:rsidRDefault="004D378E" w:rsidP="004D378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D378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BD117" w14:textId="77777777" w:rsidR="009D6D4A" w:rsidRDefault="009D6D4A" w:rsidP="00387E78">
      <w:pPr>
        <w:spacing w:after="0" w:line="240" w:lineRule="auto"/>
      </w:pPr>
      <w:r>
        <w:separator/>
      </w:r>
    </w:p>
  </w:footnote>
  <w:footnote w:type="continuationSeparator" w:id="0">
    <w:p w14:paraId="7AA6D65A" w14:textId="77777777" w:rsidR="009D6D4A" w:rsidRDefault="009D6D4A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5109" w14:textId="77777777" w:rsidR="00387E78" w:rsidRPr="00F87D3C" w:rsidRDefault="00000000">
    <w:pPr>
      <w:pStyle w:val="Header"/>
      <w:rPr>
        <w:rFonts w:ascii="Segoe UI" w:hAnsi="Segoe UI" w:cs="Segoe UI"/>
      </w:rPr>
    </w:pPr>
    <w:sdt>
      <w:sdtPr>
        <w:alias w:val="Name:"/>
        <w:tag w:val="Name:"/>
        <w:id w:val="1834419225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Name: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Date:"/>
        <w:tag w:val="Date:"/>
        <w:id w:val="1838813536"/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Date:</w:t>
        </w:r>
      </w:sdtContent>
    </w:sdt>
    <w:r w:rsidR="00387E78" w:rsidRPr="00F87D3C">
      <w:rPr>
        <w:rFonts w:ascii="Segoe UI" w:hAnsi="Segoe UI" w:cs="Segoe UI"/>
      </w:rPr>
      <w:tab/>
    </w:r>
    <w:sdt>
      <w:sdtPr>
        <w:alias w:val="Class:"/>
        <w:tag w:val="Class:"/>
        <w:id w:val="-808547195"/>
        <w:placeholder>
          <w:docPart w:val="02486BAF2C1646B082EB0572AC526126"/>
        </w:placeholder>
        <w:temporary/>
        <w:showingPlcHdr/>
        <w15:appearance w15:val="hidden"/>
      </w:sdtPr>
      <w:sdtContent>
        <w:r w:rsidR="00256B7E" w:rsidRPr="00F87D3C">
          <w:rPr>
            <w:rFonts w:ascii="Segoe UI" w:hAnsi="Segoe UI" w:cs="Segoe UI"/>
          </w:rPr>
          <w:t>Class: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81"/>
    <w:multiLevelType w:val="multilevel"/>
    <w:tmpl w:val="CE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11C1"/>
    <w:multiLevelType w:val="multilevel"/>
    <w:tmpl w:val="7CD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75E59"/>
    <w:multiLevelType w:val="hybridMultilevel"/>
    <w:tmpl w:val="AC326E16"/>
    <w:lvl w:ilvl="0" w:tplc="B10A5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EB1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40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ED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49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09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2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E7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EA3286"/>
    <w:multiLevelType w:val="multilevel"/>
    <w:tmpl w:val="000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A3CEF"/>
    <w:multiLevelType w:val="hybridMultilevel"/>
    <w:tmpl w:val="D0CE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5117A"/>
    <w:multiLevelType w:val="hybridMultilevel"/>
    <w:tmpl w:val="60E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D0388"/>
    <w:multiLevelType w:val="hybridMultilevel"/>
    <w:tmpl w:val="463A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F0C7D"/>
    <w:multiLevelType w:val="hybridMultilevel"/>
    <w:tmpl w:val="B05E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6476">
    <w:abstractNumId w:val="7"/>
  </w:num>
  <w:num w:numId="2" w16cid:durableId="1164006731">
    <w:abstractNumId w:val="5"/>
  </w:num>
  <w:num w:numId="3" w16cid:durableId="63336778">
    <w:abstractNumId w:val="6"/>
  </w:num>
  <w:num w:numId="4" w16cid:durableId="2122414483">
    <w:abstractNumId w:val="2"/>
  </w:num>
  <w:num w:numId="5" w16cid:durableId="1452822386">
    <w:abstractNumId w:val="3"/>
  </w:num>
  <w:num w:numId="6" w16cid:durableId="927152771">
    <w:abstractNumId w:val="0"/>
  </w:num>
  <w:num w:numId="7" w16cid:durableId="1930120296">
    <w:abstractNumId w:val="1"/>
  </w:num>
  <w:num w:numId="8" w16cid:durableId="137460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D7"/>
    <w:rsid w:val="00083619"/>
    <w:rsid w:val="000C525A"/>
    <w:rsid w:val="00130BD7"/>
    <w:rsid w:val="001774BF"/>
    <w:rsid w:val="00256B7E"/>
    <w:rsid w:val="0026702D"/>
    <w:rsid w:val="00371B6D"/>
    <w:rsid w:val="00387E78"/>
    <w:rsid w:val="003F0CCB"/>
    <w:rsid w:val="004351A4"/>
    <w:rsid w:val="00441BF8"/>
    <w:rsid w:val="004570D7"/>
    <w:rsid w:val="004A0D72"/>
    <w:rsid w:val="004D378E"/>
    <w:rsid w:val="004D7445"/>
    <w:rsid w:val="005934D2"/>
    <w:rsid w:val="005946A8"/>
    <w:rsid w:val="005D47DD"/>
    <w:rsid w:val="006446F3"/>
    <w:rsid w:val="006602EB"/>
    <w:rsid w:val="007957BF"/>
    <w:rsid w:val="007E0A6A"/>
    <w:rsid w:val="008568DE"/>
    <w:rsid w:val="00941888"/>
    <w:rsid w:val="00951AE1"/>
    <w:rsid w:val="00983D14"/>
    <w:rsid w:val="009C44C5"/>
    <w:rsid w:val="009D6D4A"/>
    <w:rsid w:val="009E6B00"/>
    <w:rsid w:val="00A835B2"/>
    <w:rsid w:val="00AD3960"/>
    <w:rsid w:val="00B26E9E"/>
    <w:rsid w:val="00C139BE"/>
    <w:rsid w:val="00CC524A"/>
    <w:rsid w:val="00D847C5"/>
    <w:rsid w:val="00DE60ED"/>
    <w:rsid w:val="00E600D0"/>
    <w:rsid w:val="00EE45DC"/>
    <w:rsid w:val="00F05CA7"/>
    <w:rsid w:val="00F54FD4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7DF44"/>
  <w15:chartTrackingRefBased/>
  <w15:docId w15:val="{9535CD4D-46D2-40B3-BE1B-A6CA42E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130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6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26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drive/u/3/folders/1ZOywFiH1It25hLYDzq9io9jMdALnnVk6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overleaf.com/5864782317tmzdsfwdhpf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z\AppData\Roaming\Microsoft\Templates\Problem%20of%20the%20we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486BAF2C1646B082EB0572AC52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7DC3-E270-477A-A5D1-7E7D9E952BF8}"/>
      </w:docPartPr>
      <w:docPartBody>
        <w:p w:rsidR="00BB550F" w:rsidRDefault="00000000">
          <w:pPr>
            <w:pStyle w:val="02486BAF2C1646B082EB0572AC526126"/>
          </w:pPr>
          <w:r w:rsidRPr="00941888">
            <w:t>Final Answer Box: Put your final answer here. Describe or explain it in one complete sentence. (Do not just write a number.)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0F"/>
    <w:rsid w:val="00271B5D"/>
    <w:rsid w:val="00441BF8"/>
    <w:rsid w:val="00583851"/>
    <w:rsid w:val="005934D2"/>
    <w:rsid w:val="0065464A"/>
    <w:rsid w:val="00BB550F"/>
    <w:rsid w:val="00C145F6"/>
    <w:rsid w:val="00E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qFormat/>
    <w:rPr>
      <w:b/>
      <w:bCs/>
    </w:rPr>
  </w:style>
  <w:style w:type="character" w:styleId="IntenseEmphasis">
    <w:name w:val="Intense Emphasis"/>
    <w:basedOn w:val="DefaultParagraphFont"/>
    <w:uiPriority w:val="3"/>
    <w:qFormat/>
    <w:rPr>
      <w:b/>
      <w:iCs/>
      <w:color w:val="auto"/>
      <w:sz w:val="28"/>
    </w:rPr>
  </w:style>
  <w:style w:type="paragraph" w:customStyle="1" w:styleId="02486BAF2C1646B082EB0572AC526126">
    <w:name w:val="02486BAF2C1646B082EB0572AC526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57e53b9a-5847-4aa6-af82-3eb4470f5436}" enabled="1" method="Standard" siteId="{06cf4af3-d7f7-4297-a868-5c36e5cfcb0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C:\Users\raymondz\AppData\Roaming\Microsoft\Templates\Problem of the week.dotx</Template>
  <TotalTime>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Zhang</dc:creator>
  <cp:keywords/>
  <dc:description/>
  <cp:lastModifiedBy>Raymond Zhang</cp:lastModifiedBy>
  <cp:revision>7</cp:revision>
  <dcterms:created xsi:type="dcterms:W3CDTF">2024-09-23T03:22:00Z</dcterms:created>
  <dcterms:modified xsi:type="dcterms:W3CDTF">2024-09-23T03:41:00Z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Internal Use</vt:lpwstr>
  </property>
</Properties>
</file>