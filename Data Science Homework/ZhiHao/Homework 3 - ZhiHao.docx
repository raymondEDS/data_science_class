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F618C" w14:textId="30E25C19" w:rsidR="00C139BE" w:rsidRDefault="00C139BE" w:rsidP="00C139BE">
      <w:pPr>
        <w:pStyle w:val="Title"/>
      </w:pPr>
      <w:r>
        <w:t xml:space="preserve">Homework </w:t>
      </w:r>
      <w:r w:rsidR="008D285A">
        <w:t>3</w:t>
      </w:r>
      <w:r>
        <w:t xml:space="preserve">: </w:t>
      </w:r>
      <w:r w:rsidR="008D285A">
        <w:t>Summary Graphs</w:t>
      </w:r>
    </w:p>
    <w:p w14:paraId="5D7B9387" w14:textId="7C0C3C62" w:rsidR="00F11CED" w:rsidRPr="00256B7E" w:rsidRDefault="00F11CED" w:rsidP="00C139BE">
      <w:pPr>
        <w:pStyle w:val="Title"/>
      </w:pPr>
      <w:r>
        <w:t>Due Date: 10/9/2024</w:t>
      </w:r>
    </w:p>
    <w:p w14:paraId="59EDDB00" w14:textId="77777777" w:rsidR="00C139BE" w:rsidRPr="007E0A6A" w:rsidRDefault="00C139BE" w:rsidP="00C139BE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Research Paper Homework Instructions:</w:t>
      </w:r>
      <w:r w:rsidRPr="007E0A6A">
        <w:rPr>
          <w:b w:val="0"/>
          <w:bCs/>
        </w:rPr>
        <w:t xml:space="preserve"> </w:t>
      </w:r>
    </w:p>
    <w:p w14:paraId="14F7701C" w14:textId="77777777" w:rsidR="00C139BE" w:rsidRDefault="00C139BE" w:rsidP="00C139BE">
      <w:r>
        <w:t>Finish finding 5 total that is related to your research topic. Provide of summary of the articles by answering the following questions:</w:t>
      </w:r>
    </w:p>
    <w:p w14:paraId="7394A53B" w14:textId="77777777" w:rsidR="00C139BE" w:rsidRDefault="00C139BE" w:rsidP="00C139BE">
      <w:pPr>
        <w:pStyle w:val="ListParagraph"/>
        <w:numPr>
          <w:ilvl w:val="0"/>
          <w:numId w:val="3"/>
        </w:numPr>
      </w:pPr>
      <w:r>
        <w:t>T</w:t>
      </w:r>
      <w:r w:rsidRPr="006602EB">
        <w:t>he central research question (what are they studying?)</w:t>
      </w:r>
    </w:p>
    <w:p w14:paraId="2893B814" w14:textId="77777777" w:rsidR="00C139BE" w:rsidRDefault="00C139BE" w:rsidP="00C139BE">
      <w:pPr>
        <w:pStyle w:val="ListParagraph"/>
        <w:numPr>
          <w:ilvl w:val="0"/>
          <w:numId w:val="3"/>
        </w:numPr>
      </w:pPr>
      <w:r>
        <w:t>T</w:t>
      </w:r>
      <w:r w:rsidRPr="006602EB">
        <w:t>he context of the study (where is the study taking place?</w:t>
      </w:r>
      <w:r>
        <w:t>)</w:t>
      </w:r>
    </w:p>
    <w:p w14:paraId="4609A378" w14:textId="77777777" w:rsidR="00C139BE" w:rsidRDefault="00C139BE" w:rsidP="00C139BE">
      <w:pPr>
        <w:pStyle w:val="ListParagraph"/>
        <w:numPr>
          <w:ilvl w:val="0"/>
          <w:numId w:val="3"/>
        </w:numPr>
      </w:pPr>
      <w:r>
        <w:t>W</w:t>
      </w:r>
      <w:r w:rsidRPr="006602EB">
        <w:t>hat type of data is being studied?</w:t>
      </w:r>
    </w:p>
    <w:p w14:paraId="7AD10204" w14:textId="77777777" w:rsidR="00C139BE" w:rsidRDefault="00C139BE" w:rsidP="00C139BE">
      <w:pPr>
        <w:pStyle w:val="ListParagraph"/>
        <w:numPr>
          <w:ilvl w:val="0"/>
          <w:numId w:val="3"/>
        </w:numPr>
      </w:pPr>
      <w:r>
        <w:t>W</w:t>
      </w:r>
      <w:r w:rsidRPr="006602EB">
        <w:t>hat do the authors find?</w:t>
      </w:r>
    </w:p>
    <w:p w14:paraId="3F4741F9" w14:textId="38A974F5" w:rsidR="00C139BE" w:rsidRDefault="008D285A" w:rsidP="00C139BE">
      <w:r>
        <w:t>Please read the following paper and add to your summary:</w:t>
      </w:r>
    </w:p>
    <w:p w14:paraId="05A2D8B7" w14:textId="46B6F85B" w:rsidR="008D285A" w:rsidRDefault="008D285A" w:rsidP="008D285A">
      <w:pPr>
        <w:pStyle w:val="ListParagraph"/>
        <w:numPr>
          <w:ilvl w:val="0"/>
          <w:numId w:val="11"/>
        </w:numPr>
      </w:pPr>
      <w:r w:rsidRPr="008D285A">
        <w:t>https://aclanthology.org/2023.findings-acl.83/</w:t>
      </w:r>
    </w:p>
    <w:p w14:paraId="3341A64E" w14:textId="77777777" w:rsidR="008D285A" w:rsidRDefault="008D285A" w:rsidP="008D285A"/>
    <w:p w14:paraId="0553ECD5" w14:textId="09999573" w:rsidR="008D285A" w:rsidRDefault="008D285A" w:rsidP="008D285A">
      <w:r>
        <w:t>Using the Lab Section of the Homework please describe what has happened with the graphs:</w:t>
      </w:r>
    </w:p>
    <w:p w14:paraId="7CF92B70" w14:textId="26DBE8B0" w:rsidR="008D285A" w:rsidRDefault="008D285A" w:rsidP="008D285A">
      <w:pPr>
        <w:jc w:val="center"/>
      </w:pPr>
      <w:r w:rsidRPr="008D285A">
        <w:rPr>
          <w:noProof/>
        </w:rPr>
        <w:drawing>
          <wp:inline distT="0" distB="0" distL="0" distR="0" wp14:anchorId="7A8DC4E1" wp14:editId="20545947">
            <wp:extent cx="2117558" cy="1377770"/>
            <wp:effectExtent l="0" t="0" r="3810" b="0"/>
            <wp:docPr id="1523306461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06461" name="Picture 1" descr="A graph with a line going u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2823" cy="13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85A">
        <w:rPr>
          <w:noProof/>
        </w:rPr>
        <w:drawing>
          <wp:inline distT="0" distB="0" distL="0" distR="0" wp14:anchorId="738FB6B2" wp14:editId="6F478C3D">
            <wp:extent cx="2117090" cy="1356657"/>
            <wp:effectExtent l="0" t="0" r="3810" b="2540"/>
            <wp:docPr id="493459196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59196" name="Picture 1" descr="A graph with a line going u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143" cy="13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BAAB" w14:textId="5BDFF368" w:rsidR="00346662" w:rsidRDefault="00346662" w:rsidP="008D285A">
      <w:pPr>
        <w:jc w:val="center"/>
      </w:pPr>
      <w:r>
        <w:rPr>
          <w:noProof/>
        </w:rPr>
        <w:drawing>
          <wp:inline distT="0" distB="0" distL="0" distR="0" wp14:anchorId="4DA04742" wp14:editId="580E6DEA">
            <wp:extent cx="3071481" cy="2290813"/>
            <wp:effectExtent l="0" t="0" r="2540" b="0"/>
            <wp:docPr id="399410269" name="Picture 3" descr="A graph of a number of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0269" name="Picture 3" descr="A graph of a number of colore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39" cy="22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D9CA" w14:textId="2C760CCA" w:rsidR="00346662" w:rsidRDefault="00346662" w:rsidP="008D285A">
      <w:pPr>
        <w:jc w:val="center"/>
      </w:pPr>
      <w:r>
        <w:rPr>
          <w:noProof/>
        </w:rPr>
        <w:lastRenderedPageBreak/>
        <w:drawing>
          <wp:inline distT="0" distB="0" distL="0" distR="0" wp14:anchorId="743EEF5F" wp14:editId="6EDD9B8C">
            <wp:extent cx="5943600" cy="3063875"/>
            <wp:effectExtent l="0" t="0" r="0" b="0"/>
            <wp:docPr id="332903931" name="Picture 4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03931" name="Picture 4" descr="A close-up of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C44D" w14:textId="77777777" w:rsidR="00C139BE" w:rsidRDefault="00C139BE" w:rsidP="00C139BE">
      <w:r>
        <w:t xml:space="preserve">Add your summaries to your working overleaf paper linked </w:t>
      </w:r>
      <w:hyperlink r:id="rId14" w:anchor="2ee47a" w:history="1">
        <w:r w:rsidRPr="00721A7F">
          <w:rPr>
            <w:rStyle w:val="Hyperlink"/>
          </w:rPr>
          <w:t>HERE</w:t>
        </w:r>
      </w:hyperlink>
    </w:p>
    <w:p w14:paraId="37098575" w14:textId="77777777" w:rsidR="00C139BE" w:rsidRPr="003F0CCB" w:rsidRDefault="00C139BE" w:rsidP="00C139BE">
      <w:pPr>
        <w:pStyle w:val="NoSpacing"/>
        <w:rPr>
          <w:b/>
          <w:bCs/>
        </w:rPr>
      </w:pPr>
      <w:r>
        <w:t xml:space="preserve">Start to think about what research questions you would like to answer. What are similarities between the studies? What are differences? </w:t>
      </w:r>
    </w:p>
    <w:p w14:paraId="035197EC" w14:textId="77777777" w:rsidR="00C139BE" w:rsidRDefault="00C139BE" w:rsidP="00C139BE">
      <w:pPr>
        <w:pStyle w:val="NoSpacing"/>
      </w:pPr>
    </w:p>
    <w:p w14:paraId="6C3DF7F9" w14:textId="77777777" w:rsidR="00C139BE" w:rsidRDefault="00C139BE" w:rsidP="00C139BE">
      <w:pPr>
        <w:pStyle w:val="NoSpacing"/>
      </w:pPr>
    </w:p>
    <w:p w14:paraId="205EF0FD" w14:textId="77777777" w:rsidR="00C139BE" w:rsidRPr="007E0A6A" w:rsidRDefault="00C139BE" w:rsidP="00C139BE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Python Programming Instructions:</w:t>
      </w:r>
      <w:r w:rsidRPr="007E0A6A">
        <w:rPr>
          <w:b w:val="0"/>
          <w:bCs/>
        </w:rPr>
        <w:t xml:space="preserve"> </w:t>
      </w:r>
    </w:p>
    <w:p w14:paraId="0396C192" w14:textId="3FD2CBEB" w:rsidR="008D285A" w:rsidRDefault="008D285A" w:rsidP="008D285A">
      <w:pPr>
        <w:pStyle w:val="NoSpacing"/>
      </w:pPr>
      <w:r>
        <w:t>Run through the programming section of class 3</w:t>
      </w:r>
      <w:r w:rsidR="00F11CED">
        <w:t xml:space="preserve"> &amp; 4</w:t>
      </w:r>
      <w:r>
        <w:t xml:space="preserve"> linked below:</w:t>
      </w:r>
    </w:p>
    <w:p w14:paraId="56BB25CB" w14:textId="3E612D4E" w:rsidR="008D285A" w:rsidRPr="00C139BE" w:rsidRDefault="008D285A" w:rsidP="008D285A">
      <w:pPr>
        <w:pStyle w:val="NoSpacing"/>
        <w:numPr>
          <w:ilvl w:val="0"/>
          <w:numId w:val="9"/>
        </w:numPr>
      </w:pPr>
      <w:r>
        <w:t xml:space="preserve">Class </w:t>
      </w:r>
      <w:hyperlink r:id="rId15" w:history="1">
        <w:r w:rsidRPr="008D285A">
          <w:rPr>
            <w:rStyle w:val="Hyperlink"/>
          </w:rPr>
          <w:t>Link</w:t>
        </w:r>
      </w:hyperlink>
    </w:p>
    <w:sectPr w:rsidR="008D285A" w:rsidRPr="00C139BE" w:rsidSect="00941888">
      <w:headerReference w:type="default" r:id="rId16"/>
      <w:footerReference w:type="even" r:id="rId17"/>
      <w:footerReference w:type="first" r:id="rId18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799B9" w14:textId="77777777" w:rsidR="00F111A7" w:rsidRDefault="00F111A7" w:rsidP="00387E78">
      <w:pPr>
        <w:spacing w:after="0" w:line="240" w:lineRule="auto"/>
      </w:pPr>
      <w:r>
        <w:separator/>
      </w:r>
    </w:p>
  </w:endnote>
  <w:endnote w:type="continuationSeparator" w:id="0">
    <w:p w14:paraId="217FD0F8" w14:textId="77777777" w:rsidR="00F111A7" w:rsidRDefault="00F111A7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26D4D" w14:textId="72E78CDD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13F864" wp14:editId="5E7FCD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76C67" w14:textId="02469B5D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3F8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textbox style="mso-fit-shape-to-text:t" inset="0,0,20pt,15pt">
                <w:txbxContent>
                  <w:p w14:paraId="6D376C67" w14:textId="02469B5D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4762" w14:textId="22C927CF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090672" wp14:editId="6E70E56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13411" w14:textId="7CD72526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06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textbox style="mso-fit-shape-to-text:t" inset="0,0,20pt,15pt">
                <w:txbxContent>
                  <w:p w14:paraId="08213411" w14:textId="7CD72526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5CE56" w14:textId="77777777" w:rsidR="00F111A7" w:rsidRDefault="00F111A7" w:rsidP="00387E78">
      <w:pPr>
        <w:spacing w:after="0" w:line="240" w:lineRule="auto"/>
      </w:pPr>
      <w:r>
        <w:separator/>
      </w:r>
    </w:p>
  </w:footnote>
  <w:footnote w:type="continuationSeparator" w:id="0">
    <w:p w14:paraId="40DE4FD1" w14:textId="77777777" w:rsidR="00F111A7" w:rsidRDefault="00F111A7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5109" w14:textId="77777777" w:rsidR="00387E78" w:rsidRPr="00F87D3C" w:rsidRDefault="00000000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808547195"/>
        <w:placeholder>
          <w:docPart w:val="02486BAF2C1646B082EB0572AC526126"/>
        </w:placeholder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Class: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81"/>
    <w:multiLevelType w:val="multilevel"/>
    <w:tmpl w:val="CE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A01BB"/>
    <w:multiLevelType w:val="hybridMultilevel"/>
    <w:tmpl w:val="0CF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7749F"/>
    <w:multiLevelType w:val="hybridMultilevel"/>
    <w:tmpl w:val="7BBA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1C1"/>
    <w:multiLevelType w:val="multilevel"/>
    <w:tmpl w:val="7CD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75E59"/>
    <w:multiLevelType w:val="hybridMultilevel"/>
    <w:tmpl w:val="AC326E16"/>
    <w:lvl w:ilvl="0" w:tplc="B10A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E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40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ED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49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0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2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E7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EA3286"/>
    <w:multiLevelType w:val="multilevel"/>
    <w:tmpl w:val="000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A3CEF"/>
    <w:multiLevelType w:val="hybridMultilevel"/>
    <w:tmpl w:val="D0CE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5117A"/>
    <w:multiLevelType w:val="hybridMultilevel"/>
    <w:tmpl w:val="60E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A3B02"/>
    <w:multiLevelType w:val="hybridMultilevel"/>
    <w:tmpl w:val="E932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D0388"/>
    <w:multiLevelType w:val="hybridMultilevel"/>
    <w:tmpl w:val="463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F0C7D"/>
    <w:multiLevelType w:val="hybridMultilevel"/>
    <w:tmpl w:val="B05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6476">
    <w:abstractNumId w:val="10"/>
  </w:num>
  <w:num w:numId="2" w16cid:durableId="1164006731">
    <w:abstractNumId w:val="7"/>
  </w:num>
  <w:num w:numId="3" w16cid:durableId="63336778">
    <w:abstractNumId w:val="9"/>
  </w:num>
  <w:num w:numId="4" w16cid:durableId="2122414483">
    <w:abstractNumId w:val="4"/>
  </w:num>
  <w:num w:numId="5" w16cid:durableId="1452822386">
    <w:abstractNumId w:val="5"/>
  </w:num>
  <w:num w:numId="6" w16cid:durableId="927152771">
    <w:abstractNumId w:val="0"/>
  </w:num>
  <w:num w:numId="7" w16cid:durableId="1930120296">
    <w:abstractNumId w:val="3"/>
  </w:num>
  <w:num w:numId="8" w16cid:durableId="137460926">
    <w:abstractNumId w:val="6"/>
  </w:num>
  <w:num w:numId="9" w16cid:durableId="378668991">
    <w:abstractNumId w:val="8"/>
  </w:num>
  <w:num w:numId="10" w16cid:durableId="1072778118">
    <w:abstractNumId w:val="2"/>
  </w:num>
  <w:num w:numId="11" w16cid:durableId="1725174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7"/>
    <w:rsid w:val="00083619"/>
    <w:rsid w:val="000C525A"/>
    <w:rsid w:val="00130BD7"/>
    <w:rsid w:val="001774BF"/>
    <w:rsid w:val="0022550F"/>
    <w:rsid w:val="00256B7E"/>
    <w:rsid w:val="0026702D"/>
    <w:rsid w:val="00346662"/>
    <w:rsid w:val="00371B6D"/>
    <w:rsid w:val="00387E78"/>
    <w:rsid w:val="003F0CCB"/>
    <w:rsid w:val="004351A4"/>
    <w:rsid w:val="00441BF8"/>
    <w:rsid w:val="004570D7"/>
    <w:rsid w:val="004A0D72"/>
    <w:rsid w:val="004D378E"/>
    <w:rsid w:val="004D7445"/>
    <w:rsid w:val="005934D2"/>
    <w:rsid w:val="005946A8"/>
    <w:rsid w:val="005D47DD"/>
    <w:rsid w:val="006446F3"/>
    <w:rsid w:val="006602EB"/>
    <w:rsid w:val="007957BF"/>
    <w:rsid w:val="007E0A6A"/>
    <w:rsid w:val="008568DE"/>
    <w:rsid w:val="008D285A"/>
    <w:rsid w:val="00941888"/>
    <w:rsid w:val="00951AE1"/>
    <w:rsid w:val="00983D14"/>
    <w:rsid w:val="009A54A8"/>
    <w:rsid w:val="009C44C5"/>
    <w:rsid w:val="009D6D4A"/>
    <w:rsid w:val="009E6B00"/>
    <w:rsid w:val="00A44C2A"/>
    <w:rsid w:val="00A835B2"/>
    <w:rsid w:val="00AD3960"/>
    <w:rsid w:val="00B26E9E"/>
    <w:rsid w:val="00C139BE"/>
    <w:rsid w:val="00CC524A"/>
    <w:rsid w:val="00D10178"/>
    <w:rsid w:val="00D847C5"/>
    <w:rsid w:val="00DE60ED"/>
    <w:rsid w:val="00E600D0"/>
    <w:rsid w:val="00E6793A"/>
    <w:rsid w:val="00EE45DC"/>
    <w:rsid w:val="00F05CA7"/>
    <w:rsid w:val="00F111A7"/>
    <w:rsid w:val="00F11CED"/>
    <w:rsid w:val="00F54FD4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7DF44"/>
  <w15:chartTrackingRefBased/>
  <w15:docId w15:val="{9535CD4D-46D2-40B3-BE1B-A6CA42E8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3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6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26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drive.google.com/drive/u/3/folders/1ZOywFiH1It25hLYDzq9io9jMdALnnVk6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overleaf.com/5864782317tmzdsfwdhp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z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486BAF2C1646B082EB0572AC52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7DC3-E270-477A-A5D1-7E7D9E952BF8}"/>
      </w:docPartPr>
      <w:docPartBody>
        <w:p w:rsidR="00BB550F" w:rsidRDefault="00000000">
          <w:pPr>
            <w:pStyle w:val="02486BAF2C1646B082EB0572AC526126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F"/>
    <w:rsid w:val="00271B5D"/>
    <w:rsid w:val="00441BF8"/>
    <w:rsid w:val="00583851"/>
    <w:rsid w:val="005934D2"/>
    <w:rsid w:val="005A5E2F"/>
    <w:rsid w:val="0065464A"/>
    <w:rsid w:val="0084003A"/>
    <w:rsid w:val="00BB550F"/>
    <w:rsid w:val="00C145F6"/>
    <w:rsid w:val="00E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qFormat/>
    <w:rPr>
      <w:b/>
      <w:bCs/>
    </w:rPr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02486BAF2C1646B082EB0572AC526126">
    <w:name w:val="02486BAF2C1646B082EB0572AC526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57e53b9a-5847-4aa6-af82-3eb4470f5436}" enabled="1" method="Standard" siteId="{06cf4af3-d7f7-4297-a868-5c36e5cfcb0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C:\Users\raymondz\AppData\Roaming\Microsoft\Templates\Problem of the week.dotx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Zhang</dc:creator>
  <cp:keywords/>
  <dc:description/>
  <cp:lastModifiedBy>Raymond Zhang</cp:lastModifiedBy>
  <cp:revision>3</cp:revision>
  <dcterms:created xsi:type="dcterms:W3CDTF">2024-10-03T01:14:00Z</dcterms:created>
  <dcterms:modified xsi:type="dcterms:W3CDTF">2024-10-03T01:15:00Z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Internal Use</vt:lpwstr>
  </property>
</Properties>
</file>