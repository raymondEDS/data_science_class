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5B2E74B4" w:rsidR="00C139BE" w:rsidRDefault="00C139BE" w:rsidP="00C139BE">
      <w:pPr>
        <w:pStyle w:val="Title"/>
      </w:pPr>
      <w:r>
        <w:t xml:space="preserve">Homework </w:t>
      </w:r>
      <w:r w:rsidR="009B649C">
        <w:t>4</w:t>
      </w:r>
      <w:r>
        <w:t xml:space="preserve">: </w:t>
      </w:r>
      <w:r w:rsidR="008D285A">
        <w:t>Summary Graphs</w:t>
      </w:r>
    </w:p>
    <w:p w14:paraId="5D7B9387" w14:textId="14E85E65" w:rsidR="00F11CED" w:rsidRPr="00256B7E" w:rsidRDefault="00F11CED" w:rsidP="00C139BE">
      <w:pPr>
        <w:pStyle w:val="Title"/>
      </w:pPr>
      <w:r>
        <w:t>Due Date: 10/</w:t>
      </w:r>
      <w:r w:rsidR="009B649C">
        <w:t>23</w:t>
      </w:r>
      <w:r>
        <w:t>/2024</w:t>
      </w:r>
    </w:p>
    <w:p w14:paraId="59EDDB00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3341A64E" w14:textId="1F6684A5" w:rsidR="008D285A" w:rsidRDefault="009B649C" w:rsidP="008D285A">
      <w:r>
        <w:t>Turn the literature review section of the paper into paragraph form.</w:t>
      </w:r>
    </w:p>
    <w:p w14:paraId="0553ECD5" w14:textId="09999573" w:rsidR="008D285A" w:rsidRDefault="008D285A" w:rsidP="008D285A">
      <w:r>
        <w:t>Using the Lab Section of the Homework please describe what has happened with the graphs:</w:t>
      </w:r>
    </w:p>
    <w:p w14:paraId="7CF92B70" w14:textId="55EC2739" w:rsidR="008D285A" w:rsidRDefault="009B649C" w:rsidP="008D285A">
      <w:pPr>
        <w:jc w:val="center"/>
      </w:pPr>
      <w:r>
        <w:rPr>
          <w:noProof/>
        </w:rPr>
        <w:drawing>
          <wp:inline distT="0" distB="0" distL="0" distR="0" wp14:anchorId="09A3FCC8" wp14:editId="0BFF674E">
            <wp:extent cx="5943600" cy="3502660"/>
            <wp:effectExtent l="0" t="0" r="0" b="2540"/>
            <wp:docPr id="1461542458" name="Picture 3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42458" name="Picture 3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BAAB" w14:textId="2179C6EF" w:rsidR="00346662" w:rsidRDefault="00346662" w:rsidP="008D285A">
      <w:pPr>
        <w:jc w:val="center"/>
      </w:pPr>
    </w:p>
    <w:p w14:paraId="340CD9CA" w14:textId="28E2D7B3" w:rsidR="00346662" w:rsidRDefault="00346662" w:rsidP="008D285A">
      <w:pPr>
        <w:jc w:val="center"/>
      </w:pPr>
    </w:p>
    <w:p w14:paraId="2BBAC44D" w14:textId="77777777" w:rsidR="00C139BE" w:rsidRDefault="00C139BE" w:rsidP="00C139BE">
      <w:r>
        <w:t xml:space="preserve">Add your summaries to your working overleaf paper linked </w:t>
      </w:r>
      <w:hyperlink r:id="rId11" w:anchor="2ee47a" w:history="1">
        <w:r w:rsidRPr="00721A7F">
          <w:rPr>
            <w:rStyle w:val="Hyperlink"/>
          </w:rPr>
          <w:t>HE</w:t>
        </w:r>
        <w:r w:rsidRPr="00721A7F">
          <w:rPr>
            <w:rStyle w:val="Hyperlink"/>
          </w:rPr>
          <w:t>R</w:t>
        </w:r>
        <w:r w:rsidRPr="00721A7F">
          <w:rPr>
            <w:rStyle w:val="Hyperlink"/>
          </w:rPr>
          <w:t>E</w:t>
        </w:r>
      </w:hyperlink>
    </w:p>
    <w:p w14:paraId="37098575" w14:textId="77777777" w:rsidR="00C139BE" w:rsidRPr="003F0CCB" w:rsidRDefault="00C139BE" w:rsidP="00C139BE">
      <w:pPr>
        <w:pStyle w:val="NoSpacing"/>
        <w:rPr>
          <w:b/>
          <w:bCs/>
        </w:rPr>
      </w:pPr>
      <w:r>
        <w:t xml:space="preserve">Start to think about what research questions you would like to answer. What are similarities between the studies? What are differences? </w:t>
      </w:r>
    </w:p>
    <w:p w14:paraId="035197EC" w14:textId="77777777" w:rsidR="00C139BE" w:rsidRDefault="00C139BE" w:rsidP="00C139BE">
      <w:pPr>
        <w:pStyle w:val="NoSpacing"/>
      </w:pPr>
    </w:p>
    <w:p w14:paraId="6C3DF7F9" w14:textId="77777777" w:rsidR="00C139BE" w:rsidRDefault="00C139BE" w:rsidP="00C139BE">
      <w:pPr>
        <w:pStyle w:val="NoSpacing"/>
      </w:pPr>
    </w:p>
    <w:p w14:paraId="205EF0FD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0396C192" w14:textId="17F83A57" w:rsidR="008D285A" w:rsidRDefault="008D285A" w:rsidP="008D285A">
      <w:pPr>
        <w:pStyle w:val="NoSpacing"/>
      </w:pPr>
      <w:r>
        <w:t xml:space="preserve">Run through the programming section of class </w:t>
      </w:r>
      <w:r w:rsidR="009B649C">
        <w:t>5</w:t>
      </w:r>
      <w:r>
        <w:t xml:space="preserve"> linked below:</w:t>
      </w:r>
    </w:p>
    <w:p w14:paraId="56BB25CB" w14:textId="3E612D4E" w:rsidR="008D285A" w:rsidRPr="00C139BE" w:rsidRDefault="008D285A" w:rsidP="008D285A">
      <w:pPr>
        <w:pStyle w:val="NoSpacing"/>
        <w:numPr>
          <w:ilvl w:val="0"/>
          <w:numId w:val="9"/>
        </w:numPr>
      </w:pPr>
      <w:r>
        <w:t xml:space="preserve">Class </w:t>
      </w:r>
      <w:hyperlink r:id="rId12" w:history="1">
        <w:r w:rsidRPr="008D285A">
          <w:rPr>
            <w:rStyle w:val="Hyperlink"/>
          </w:rPr>
          <w:t>Link</w:t>
        </w:r>
      </w:hyperlink>
    </w:p>
    <w:sectPr w:rsidR="008D285A" w:rsidRPr="00C139BE" w:rsidSect="00941888">
      <w:headerReference w:type="default" r:id="rId13"/>
      <w:footerReference w:type="even" r:id="rId14"/>
      <w:footerReference w:type="first" r:id="rId15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799B9" w14:textId="77777777" w:rsidR="00F111A7" w:rsidRDefault="00F111A7" w:rsidP="00387E78">
      <w:pPr>
        <w:spacing w:after="0" w:line="240" w:lineRule="auto"/>
      </w:pPr>
      <w:r>
        <w:separator/>
      </w:r>
    </w:p>
  </w:endnote>
  <w:endnote w:type="continuationSeparator" w:id="0">
    <w:p w14:paraId="217FD0F8" w14:textId="77777777" w:rsidR="00F111A7" w:rsidRDefault="00F111A7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5CE56" w14:textId="77777777" w:rsidR="00F111A7" w:rsidRDefault="00F111A7" w:rsidP="00387E78">
      <w:pPr>
        <w:spacing w:after="0" w:line="240" w:lineRule="auto"/>
      </w:pPr>
      <w:r>
        <w:separator/>
      </w:r>
    </w:p>
  </w:footnote>
  <w:footnote w:type="continuationSeparator" w:id="0">
    <w:p w14:paraId="40DE4FD1" w14:textId="77777777" w:rsidR="00F111A7" w:rsidRDefault="00F111A7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DB5C96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10"/>
  </w:num>
  <w:num w:numId="2" w16cid:durableId="1164006731">
    <w:abstractNumId w:val="7"/>
  </w:num>
  <w:num w:numId="3" w16cid:durableId="63336778">
    <w:abstractNumId w:val="9"/>
  </w:num>
  <w:num w:numId="4" w16cid:durableId="2122414483">
    <w:abstractNumId w:val="4"/>
  </w:num>
  <w:num w:numId="5" w16cid:durableId="1452822386">
    <w:abstractNumId w:val="5"/>
  </w:num>
  <w:num w:numId="6" w16cid:durableId="927152771">
    <w:abstractNumId w:val="0"/>
  </w:num>
  <w:num w:numId="7" w16cid:durableId="1930120296">
    <w:abstractNumId w:val="3"/>
  </w:num>
  <w:num w:numId="8" w16cid:durableId="137460926">
    <w:abstractNumId w:val="6"/>
  </w:num>
  <w:num w:numId="9" w16cid:durableId="378668991">
    <w:abstractNumId w:val="8"/>
  </w:num>
  <w:num w:numId="10" w16cid:durableId="1072778118">
    <w:abstractNumId w:val="2"/>
  </w:num>
  <w:num w:numId="11" w16cid:durableId="172517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130BD7"/>
    <w:rsid w:val="001774BF"/>
    <w:rsid w:val="0022550F"/>
    <w:rsid w:val="00256B7E"/>
    <w:rsid w:val="0026702D"/>
    <w:rsid w:val="00346662"/>
    <w:rsid w:val="00371B6D"/>
    <w:rsid w:val="00387E78"/>
    <w:rsid w:val="003F0CCB"/>
    <w:rsid w:val="004351A4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957BF"/>
    <w:rsid w:val="007E0A6A"/>
    <w:rsid w:val="008568DE"/>
    <w:rsid w:val="008D285A"/>
    <w:rsid w:val="00941888"/>
    <w:rsid w:val="00950C65"/>
    <w:rsid w:val="00951AE1"/>
    <w:rsid w:val="00983D14"/>
    <w:rsid w:val="009A54A8"/>
    <w:rsid w:val="009B649C"/>
    <w:rsid w:val="009C44C5"/>
    <w:rsid w:val="009D6D4A"/>
    <w:rsid w:val="009E6B00"/>
    <w:rsid w:val="00A44C2A"/>
    <w:rsid w:val="00A835B2"/>
    <w:rsid w:val="00AD3960"/>
    <w:rsid w:val="00B26E9E"/>
    <w:rsid w:val="00B71526"/>
    <w:rsid w:val="00C139BE"/>
    <w:rsid w:val="00CC524A"/>
    <w:rsid w:val="00D10178"/>
    <w:rsid w:val="00D847C5"/>
    <w:rsid w:val="00DB5C96"/>
    <w:rsid w:val="00DE60ED"/>
    <w:rsid w:val="00E600D0"/>
    <w:rsid w:val="00E6793A"/>
    <w:rsid w:val="00EE45DC"/>
    <w:rsid w:val="00F05CA7"/>
    <w:rsid w:val="00F111A7"/>
    <w:rsid w:val="00F11CED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u/3/folders/1ZOywFiH1It25hLYDzq9io9jMdALnnVk6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verleaf.com/5864782317tmzdsfwdhpf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61B7E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061B7E"/>
    <w:rsid w:val="00271B5D"/>
    <w:rsid w:val="00441BF8"/>
    <w:rsid w:val="00583851"/>
    <w:rsid w:val="005934D2"/>
    <w:rsid w:val="005A5E2F"/>
    <w:rsid w:val="0065464A"/>
    <w:rsid w:val="0084003A"/>
    <w:rsid w:val="00B71526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3</cp:revision>
  <dcterms:created xsi:type="dcterms:W3CDTF">2024-10-22T03:35:00Z</dcterms:created>
  <dcterms:modified xsi:type="dcterms:W3CDTF">2024-10-22T03:35:00Z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