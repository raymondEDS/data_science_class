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5FFE7A7B" w:rsidR="00C139BE" w:rsidRDefault="00C139BE" w:rsidP="00C139BE">
      <w:pPr>
        <w:pStyle w:val="Title"/>
      </w:pPr>
      <w:r>
        <w:t xml:space="preserve">Homework </w:t>
      </w:r>
      <w:r w:rsidR="000F4F08">
        <w:t>5</w:t>
      </w:r>
      <w:r>
        <w:t xml:space="preserve">: </w:t>
      </w:r>
      <w:r w:rsidR="008D285A">
        <w:t>Summary Graphs</w:t>
      </w:r>
    </w:p>
    <w:p w14:paraId="5D7B9387" w14:textId="7A36CA77" w:rsidR="00F11CED" w:rsidRPr="00256B7E" w:rsidRDefault="00F11CED" w:rsidP="00C139BE">
      <w:pPr>
        <w:pStyle w:val="Title"/>
      </w:pPr>
      <w:r>
        <w:t>Due Date: 10/</w:t>
      </w:r>
      <w:r w:rsidR="00BD1E4E">
        <w:t>30</w:t>
      </w:r>
      <w:r>
        <w:t>/2024</w:t>
      </w:r>
    </w:p>
    <w:p w14:paraId="59EDDB00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</w:p>
    <w:p w14:paraId="0147BAAB" w14:textId="2179C6EF" w:rsidR="00346662" w:rsidRDefault="00346662" w:rsidP="00BD1E4E"/>
    <w:p w14:paraId="2701FEF7" w14:textId="285F6AF6" w:rsidR="00BD1E4E" w:rsidRDefault="00BD1E4E" w:rsidP="00BD1E4E">
      <w:r>
        <w:t xml:space="preserve">Please finish running the python notebook for class 6 linked </w:t>
      </w:r>
      <w:hyperlink r:id="rId10" w:history="1">
        <w:r w:rsidRPr="00BD1E4E">
          <w:rPr>
            <w:rStyle w:val="Hyperlink"/>
          </w:rPr>
          <w:t>here</w:t>
        </w:r>
      </w:hyperlink>
      <w:r>
        <w:t>.</w:t>
      </w:r>
    </w:p>
    <w:p w14:paraId="7D03DF30" w14:textId="29334A2E" w:rsidR="00BD1E4E" w:rsidRDefault="00BD1E4E" w:rsidP="00BD1E4E">
      <w:r>
        <w:t>Summarize and paste the graphs in our group chat.</w:t>
      </w:r>
    </w:p>
    <w:p w14:paraId="56BB25CB" w14:textId="2FB19A08" w:rsidR="008D285A" w:rsidRPr="00C139BE" w:rsidRDefault="008D285A" w:rsidP="00BD1E4E">
      <w:pPr>
        <w:pStyle w:val="NoSpacing"/>
      </w:pPr>
    </w:p>
    <w:sectPr w:rsidR="008D285A" w:rsidRPr="00C139BE" w:rsidSect="00941888">
      <w:headerReference w:type="default" r:id="rId11"/>
      <w:footerReference w:type="even" r:id="rId12"/>
      <w:footerReference w:type="first" r:id="rId13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059A0" w14:textId="77777777" w:rsidR="00A848A4" w:rsidRDefault="00A848A4" w:rsidP="00387E78">
      <w:pPr>
        <w:spacing w:after="0" w:line="240" w:lineRule="auto"/>
      </w:pPr>
      <w:r>
        <w:separator/>
      </w:r>
    </w:p>
  </w:endnote>
  <w:endnote w:type="continuationSeparator" w:id="0">
    <w:p w14:paraId="107B9FBC" w14:textId="77777777" w:rsidR="00A848A4" w:rsidRDefault="00A848A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12AF2" w14:textId="77777777" w:rsidR="00A848A4" w:rsidRDefault="00A848A4" w:rsidP="00387E78">
      <w:pPr>
        <w:spacing w:after="0" w:line="240" w:lineRule="auto"/>
      </w:pPr>
      <w:r>
        <w:separator/>
      </w:r>
    </w:p>
  </w:footnote>
  <w:footnote w:type="continuationSeparator" w:id="0">
    <w:p w14:paraId="580B7B06" w14:textId="77777777" w:rsidR="00A848A4" w:rsidRDefault="00A848A4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1BB"/>
    <w:multiLevelType w:val="hybridMultilevel"/>
    <w:tmpl w:val="0CF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49F"/>
    <w:multiLevelType w:val="hybridMultilevel"/>
    <w:tmpl w:val="7BB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A3B02"/>
    <w:multiLevelType w:val="hybridMultilevel"/>
    <w:tmpl w:val="E93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10"/>
  </w:num>
  <w:num w:numId="2" w16cid:durableId="1164006731">
    <w:abstractNumId w:val="7"/>
  </w:num>
  <w:num w:numId="3" w16cid:durableId="63336778">
    <w:abstractNumId w:val="9"/>
  </w:num>
  <w:num w:numId="4" w16cid:durableId="2122414483">
    <w:abstractNumId w:val="4"/>
  </w:num>
  <w:num w:numId="5" w16cid:durableId="1452822386">
    <w:abstractNumId w:val="5"/>
  </w:num>
  <w:num w:numId="6" w16cid:durableId="927152771">
    <w:abstractNumId w:val="0"/>
  </w:num>
  <w:num w:numId="7" w16cid:durableId="1930120296">
    <w:abstractNumId w:val="3"/>
  </w:num>
  <w:num w:numId="8" w16cid:durableId="137460926">
    <w:abstractNumId w:val="6"/>
  </w:num>
  <w:num w:numId="9" w16cid:durableId="378668991">
    <w:abstractNumId w:val="8"/>
  </w:num>
  <w:num w:numId="10" w16cid:durableId="1072778118">
    <w:abstractNumId w:val="2"/>
  </w:num>
  <w:num w:numId="11" w16cid:durableId="172517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C525A"/>
    <w:rsid w:val="000F4F08"/>
    <w:rsid w:val="00130BD7"/>
    <w:rsid w:val="001774BF"/>
    <w:rsid w:val="0022550F"/>
    <w:rsid w:val="00256B7E"/>
    <w:rsid w:val="0026702D"/>
    <w:rsid w:val="00346662"/>
    <w:rsid w:val="00371B6D"/>
    <w:rsid w:val="00387E78"/>
    <w:rsid w:val="003F0CCB"/>
    <w:rsid w:val="004351A4"/>
    <w:rsid w:val="00441BF8"/>
    <w:rsid w:val="004570D7"/>
    <w:rsid w:val="004A0D72"/>
    <w:rsid w:val="004A27A5"/>
    <w:rsid w:val="004D378E"/>
    <w:rsid w:val="004D7445"/>
    <w:rsid w:val="005934D2"/>
    <w:rsid w:val="005946A8"/>
    <w:rsid w:val="005D47DD"/>
    <w:rsid w:val="006446F3"/>
    <w:rsid w:val="006602EB"/>
    <w:rsid w:val="007957BF"/>
    <w:rsid w:val="007E0A6A"/>
    <w:rsid w:val="008568DE"/>
    <w:rsid w:val="008D285A"/>
    <w:rsid w:val="00941888"/>
    <w:rsid w:val="00950C65"/>
    <w:rsid w:val="00951AE1"/>
    <w:rsid w:val="00983D14"/>
    <w:rsid w:val="009A54A8"/>
    <w:rsid w:val="009B649C"/>
    <w:rsid w:val="009C44C5"/>
    <w:rsid w:val="009D6D4A"/>
    <w:rsid w:val="009E6B00"/>
    <w:rsid w:val="00A44C2A"/>
    <w:rsid w:val="00A835B2"/>
    <w:rsid w:val="00A848A4"/>
    <w:rsid w:val="00AB27A7"/>
    <w:rsid w:val="00AD3960"/>
    <w:rsid w:val="00B26E9E"/>
    <w:rsid w:val="00B71526"/>
    <w:rsid w:val="00BD1E4E"/>
    <w:rsid w:val="00C139BE"/>
    <w:rsid w:val="00CC524A"/>
    <w:rsid w:val="00D10178"/>
    <w:rsid w:val="00D847C5"/>
    <w:rsid w:val="00DB5C96"/>
    <w:rsid w:val="00DE60ED"/>
    <w:rsid w:val="00E600D0"/>
    <w:rsid w:val="00E6793A"/>
    <w:rsid w:val="00EE45DC"/>
    <w:rsid w:val="00F05CA7"/>
    <w:rsid w:val="00F111A7"/>
    <w:rsid w:val="00F11CED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rive.google.com/drive/u/3/folders/1SMxBroB9X4eljGP2Puzxmc9Q9ORlnFb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61B7E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061B7E"/>
    <w:rsid w:val="00271B5D"/>
    <w:rsid w:val="00441BF8"/>
    <w:rsid w:val="004A27A5"/>
    <w:rsid w:val="00583851"/>
    <w:rsid w:val="005934D2"/>
    <w:rsid w:val="005A5E2F"/>
    <w:rsid w:val="0065464A"/>
    <w:rsid w:val="007C12F7"/>
    <w:rsid w:val="0084003A"/>
    <w:rsid w:val="00B71526"/>
    <w:rsid w:val="00BB550F"/>
    <w:rsid w:val="00C145F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Microsoft Office User</cp:lastModifiedBy>
  <cp:revision>3</cp:revision>
  <dcterms:created xsi:type="dcterms:W3CDTF">2024-10-24T01:36:00Z</dcterms:created>
  <dcterms:modified xsi:type="dcterms:W3CDTF">2024-10-24T01:39:00Z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