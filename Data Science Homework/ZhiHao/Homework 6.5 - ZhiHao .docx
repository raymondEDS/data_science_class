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1F618C" w14:textId="382034C5" w:rsidR="00C139BE" w:rsidRDefault="00C139BE" w:rsidP="00C139BE">
      <w:pPr>
        <w:pStyle w:val="Title"/>
      </w:pPr>
      <w:r>
        <w:t xml:space="preserve">Homework </w:t>
      </w:r>
      <w:r w:rsidR="00D003F3">
        <w:t>6</w:t>
      </w:r>
      <w:r>
        <w:t xml:space="preserve">: </w:t>
      </w:r>
      <w:r w:rsidR="00D003F3">
        <w:t>Getting draft of paper ready</w:t>
      </w:r>
    </w:p>
    <w:p w14:paraId="5D7B9387" w14:textId="2345FA2A" w:rsidR="00F11CED" w:rsidRPr="00256B7E" w:rsidRDefault="00F11CED" w:rsidP="00C139BE">
      <w:pPr>
        <w:pStyle w:val="Title"/>
      </w:pPr>
      <w:r>
        <w:t>Due Date: 1</w:t>
      </w:r>
      <w:r w:rsidR="00D003F3">
        <w:t>1</w:t>
      </w:r>
      <w:r>
        <w:t>/</w:t>
      </w:r>
      <w:r w:rsidR="00D003F3">
        <w:t>06</w:t>
      </w:r>
      <w:r>
        <w:t>/2024</w:t>
      </w:r>
    </w:p>
    <w:p w14:paraId="59EDDB00" w14:textId="77777777" w:rsidR="00C139BE" w:rsidRDefault="00C139BE" w:rsidP="00C139BE">
      <w:pPr>
        <w:pStyle w:val="Heading1"/>
        <w:rPr>
          <w:b w:val="0"/>
          <w:bCs/>
        </w:rPr>
      </w:pPr>
      <w:r>
        <w:rPr>
          <w:rStyle w:val="Strong"/>
          <w:b/>
          <w:bCs w:val="0"/>
        </w:rPr>
        <w:t>Research Paper Homework Instructions:</w:t>
      </w:r>
      <w:r w:rsidRPr="007E0A6A">
        <w:rPr>
          <w:b w:val="0"/>
          <w:bCs/>
        </w:rPr>
        <w:t xml:space="preserve"> </w:t>
      </w:r>
    </w:p>
    <w:p w14:paraId="3B80A73C" w14:textId="77777777" w:rsidR="00D003F3" w:rsidRDefault="00D003F3" w:rsidP="00C139BE">
      <w:pPr>
        <w:pStyle w:val="Heading1"/>
        <w:rPr>
          <w:b w:val="0"/>
          <w:bCs/>
        </w:rPr>
      </w:pPr>
    </w:p>
    <w:p w14:paraId="7E01653A" w14:textId="6FDB76CC" w:rsidR="00D003F3" w:rsidRPr="00EF7704" w:rsidRDefault="00D003F3" w:rsidP="00C139BE">
      <w:pPr>
        <w:pStyle w:val="Heading1"/>
      </w:pPr>
      <w:r w:rsidRPr="00EF7704">
        <w:t xml:space="preserve">Finish </w:t>
      </w:r>
      <w:proofErr w:type="gramStart"/>
      <w:r w:rsidRPr="00EF7704">
        <w:t>describe</w:t>
      </w:r>
      <w:proofErr w:type="gramEnd"/>
      <w:r w:rsidRPr="00EF7704">
        <w:t xml:space="preserve"> the following methods:</w:t>
      </w:r>
    </w:p>
    <w:p w14:paraId="551A9DD4" w14:textId="53F7AE6F" w:rsidR="00D003F3" w:rsidRDefault="00D003F3" w:rsidP="00D003F3">
      <w:pPr>
        <w:pStyle w:val="Heading1"/>
        <w:numPr>
          <w:ilvl w:val="0"/>
          <w:numId w:val="12"/>
        </w:numPr>
        <w:rPr>
          <w:b w:val="0"/>
          <w:bCs/>
        </w:rPr>
      </w:pPr>
      <w:hyperlink r:id="rId10" w:history="1">
        <w:r w:rsidRPr="00D003F3">
          <w:rPr>
            <w:rStyle w:val="Hyperlink"/>
            <w:b w:val="0"/>
            <w:bCs/>
          </w:rPr>
          <w:t>Linear regression</w:t>
        </w:r>
      </w:hyperlink>
    </w:p>
    <w:p w14:paraId="22C66CC4" w14:textId="1A299DD1" w:rsidR="00D003F3" w:rsidRDefault="00D003F3" w:rsidP="00D003F3">
      <w:pPr>
        <w:pStyle w:val="Heading1"/>
        <w:numPr>
          <w:ilvl w:val="0"/>
          <w:numId w:val="12"/>
        </w:numPr>
        <w:rPr>
          <w:b w:val="0"/>
          <w:bCs/>
        </w:rPr>
      </w:pPr>
      <w:hyperlink r:id="rId11" w:history="1">
        <w:r w:rsidRPr="00D003F3">
          <w:rPr>
            <w:rStyle w:val="Hyperlink"/>
            <w:b w:val="0"/>
            <w:bCs/>
          </w:rPr>
          <w:t>Logistic regression</w:t>
        </w:r>
      </w:hyperlink>
    </w:p>
    <w:p w14:paraId="463A7EC6" w14:textId="55AF1294" w:rsidR="00D003F3" w:rsidRDefault="00D003F3" w:rsidP="00D003F3">
      <w:pPr>
        <w:pStyle w:val="Heading1"/>
        <w:numPr>
          <w:ilvl w:val="0"/>
          <w:numId w:val="12"/>
        </w:numPr>
        <w:rPr>
          <w:b w:val="0"/>
          <w:bCs/>
        </w:rPr>
      </w:pPr>
      <w:hyperlink r:id="rId12" w:history="1">
        <w:r w:rsidRPr="00D003F3">
          <w:rPr>
            <w:rStyle w:val="Hyperlink"/>
            <w:b w:val="0"/>
            <w:bCs/>
          </w:rPr>
          <w:t>Sentiment analysis</w:t>
        </w:r>
      </w:hyperlink>
    </w:p>
    <w:p w14:paraId="71F071FA" w14:textId="77777777" w:rsidR="00D003F3" w:rsidRDefault="00D003F3" w:rsidP="00D003F3">
      <w:pPr>
        <w:pStyle w:val="Heading1"/>
        <w:rPr>
          <w:b w:val="0"/>
          <w:bCs/>
        </w:rPr>
      </w:pPr>
    </w:p>
    <w:p w14:paraId="3FE14758" w14:textId="0FC9CBA3" w:rsidR="00D003F3" w:rsidRPr="00EF7704" w:rsidRDefault="00BB56B0" w:rsidP="00D003F3">
      <w:pPr>
        <w:pStyle w:val="Heading1"/>
      </w:pPr>
      <w:r w:rsidRPr="00EF7704">
        <w:t>Add the limitation section of your paper based on the following guidelines:</w:t>
      </w:r>
    </w:p>
    <w:p w14:paraId="7F98EBBD" w14:textId="6A8183B7" w:rsidR="00BB56B0" w:rsidRPr="00BB56B0" w:rsidRDefault="00BB56B0" w:rsidP="00BB56B0">
      <w:pPr>
        <w:pStyle w:val="Heading1"/>
        <w:numPr>
          <w:ilvl w:val="0"/>
          <w:numId w:val="13"/>
        </w:numPr>
        <w:rPr>
          <w:bCs/>
        </w:rPr>
      </w:pPr>
      <w:r w:rsidRPr="00BB56B0">
        <w:rPr>
          <w:bCs/>
        </w:rPr>
        <w:t>Acknowledge Constraints Honestly</w:t>
      </w:r>
    </w:p>
    <w:p w14:paraId="2898AC52" w14:textId="57F45165" w:rsidR="00BB56B0" w:rsidRPr="00BB56B0" w:rsidRDefault="00BB56B0" w:rsidP="00BB56B0">
      <w:pPr>
        <w:pStyle w:val="Heading1"/>
        <w:numPr>
          <w:ilvl w:val="1"/>
          <w:numId w:val="13"/>
        </w:numPr>
        <w:rPr>
          <w:b w:val="0"/>
        </w:rPr>
      </w:pPr>
      <w:r w:rsidRPr="00BB56B0">
        <w:rPr>
          <w:b w:val="0"/>
        </w:rPr>
        <w:t>Identify aspects that limited your study, such as sample size, methodology, data availability, or time constraints. This builds transparency and credibility</w:t>
      </w:r>
    </w:p>
    <w:p w14:paraId="7DD7E416" w14:textId="7C0245BB" w:rsidR="00BB56B0" w:rsidRPr="00BB56B0" w:rsidRDefault="00BB56B0" w:rsidP="00BB56B0">
      <w:pPr>
        <w:pStyle w:val="Heading1"/>
        <w:numPr>
          <w:ilvl w:val="0"/>
          <w:numId w:val="13"/>
        </w:numPr>
        <w:rPr>
          <w:bCs/>
        </w:rPr>
      </w:pPr>
      <w:r w:rsidRPr="00BB56B0">
        <w:rPr>
          <w:bCs/>
        </w:rPr>
        <w:t>Explain the Impact on Findings</w:t>
      </w:r>
      <w:r w:rsidRPr="00BB56B0">
        <w:rPr>
          <w:bCs/>
        </w:rPr>
        <w:tab/>
      </w:r>
    </w:p>
    <w:p w14:paraId="16F7FB7C" w14:textId="22EDD5C4" w:rsidR="00BB56B0" w:rsidRPr="00BB56B0" w:rsidRDefault="00BB56B0" w:rsidP="00BB56B0">
      <w:pPr>
        <w:pStyle w:val="Heading1"/>
        <w:numPr>
          <w:ilvl w:val="1"/>
          <w:numId w:val="13"/>
        </w:numPr>
        <w:rPr>
          <w:b w:val="0"/>
        </w:rPr>
      </w:pPr>
      <w:r w:rsidRPr="00BB56B0">
        <w:rPr>
          <w:b w:val="0"/>
        </w:rPr>
        <w:t>Describe how each limitation may have influenced the results or interpretations. Make it clear whether the limitations introduce bias, restrict generalizability, or affect accuracy.</w:t>
      </w:r>
    </w:p>
    <w:p w14:paraId="3F760B7C" w14:textId="45B9744E" w:rsidR="00BB56B0" w:rsidRPr="00BB56B0" w:rsidRDefault="00BB56B0" w:rsidP="00BB56B0">
      <w:pPr>
        <w:pStyle w:val="Heading1"/>
        <w:numPr>
          <w:ilvl w:val="0"/>
          <w:numId w:val="13"/>
        </w:numPr>
        <w:rPr>
          <w:bCs/>
        </w:rPr>
      </w:pPr>
      <w:r w:rsidRPr="00BB56B0">
        <w:rPr>
          <w:bCs/>
        </w:rPr>
        <w:t>Provide Suggestions for Future Research</w:t>
      </w:r>
    </w:p>
    <w:p w14:paraId="7ADF0E1A" w14:textId="2C9378E7" w:rsidR="00BB56B0" w:rsidRPr="00BB56B0" w:rsidRDefault="00BB56B0" w:rsidP="00BB56B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zh-CN"/>
        </w:rPr>
      </w:pPr>
      <w:r w:rsidRPr="00BB56B0">
        <w:rPr>
          <w:rFonts w:ascii="Times New Roman" w:eastAsia="Times New Roman" w:hAnsi="Times New Roman" w:cs="Times New Roman"/>
          <w:lang w:eastAsia="zh-CN"/>
        </w:rPr>
        <w:t>Frame limitations as opportunities for further investigation by suggesting how future research can address them or explore related questions.</w:t>
      </w:r>
    </w:p>
    <w:p w14:paraId="56BB25CB" w14:textId="2BEA4F2F" w:rsidR="008D285A" w:rsidRDefault="00BB56B0" w:rsidP="00BD1E4E">
      <w:pPr>
        <w:pStyle w:val="NoSpacing"/>
        <w:rPr>
          <w:b/>
          <w:bCs/>
        </w:rPr>
      </w:pPr>
      <w:r w:rsidRPr="00EF7704">
        <w:rPr>
          <w:b/>
          <w:bCs/>
        </w:rPr>
        <w:t>Summarize</w:t>
      </w:r>
      <w:r w:rsidR="004750AD" w:rsidRPr="00EF7704">
        <w:rPr>
          <w:b/>
          <w:bCs/>
        </w:rPr>
        <w:t xml:space="preserve"> the following </w:t>
      </w:r>
      <w:r w:rsidR="00EF7704" w:rsidRPr="00EF7704">
        <w:rPr>
          <w:b/>
          <w:bCs/>
        </w:rPr>
        <w:t>graphs:</w:t>
      </w:r>
    </w:p>
    <w:p w14:paraId="3323B43F" w14:textId="77777777" w:rsidR="00FC0269" w:rsidRDefault="00FC0269" w:rsidP="00BD1E4E">
      <w:pPr>
        <w:pStyle w:val="NoSpacing"/>
        <w:rPr>
          <w:b/>
          <w:bCs/>
        </w:rPr>
      </w:pPr>
    </w:p>
    <w:p w14:paraId="0FFEC92F" w14:textId="61B9F083" w:rsidR="00FC0269" w:rsidRDefault="00FC0269" w:rsidP="00FC0269">
      <w:pPr>
        <w:pStyle w:val="NoSpacing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BB8E097" wp14:editId="7AA0CD47">
            <wp:extent cx="3498574" cy="2323906"/>
            <wp:effectExtent l="0" t="0" r="0" b="635"/>
            <wp:docPr id="190656976" name="Picture 3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56976" name="Picture 3" descr="A graph with a red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287" cy="2331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16DAC" w14:textId="0010D9F3" w:rsidR="00FC0269" w:rsidRDefault="00FC0269" w:rsidP="00FC0269">
      <w:pPr>
        <w:pStyle w:val="NoSpacing"/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8255572" wp14:editId="23A7E249">
            <wp:extent cx="3568147" cy="2314761"/>
            <wp:effectExtent l="0" t="0" r="635" b="0"/>
            <wp:docPr id="355628021" name="Picture 4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628021" name="Picture 4" descr="A graph with a red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767" cy="2322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95AF8" w14:textId="77777777" w:rsidR="009529CA" w:rsidRDefault="009529CA" w:rsidP="00FC0269">
      <w:pPr>
        <w:pStyle w:val="NoSpacing"/>
        <w:jc w:val="center"/>
        <w:rPr>
          <w:b/>
          <w:bCs/>
        </w:rPr>
      </w:pPr>
    </w:p>
    <w:p w14:paraId="2A442234" w14:textId="7C174465" w:rsidR="009529CA" w:rsidRPr="00EF7704" w:rsidRDefault="009529CA" w:rsidP="00FC0269">
      <w:pPr>
        <w:pStyle w:val="NoSpacing"/>
        <w:jc w:val="center"/>
        <w:rPr>
          <w:b/>
          <w:bCs/>
        </w:rPr>
      </w:pPr>
    </w:p>
    <w:sectPr w:rsidR="009529CA" w:rsidRPr="00EF7704" w:rsidSect="00941888">
      <w:headerReference w:type="default" r:id="rId15"/>
      <w:footerReference w:type="even" r:id="rId16"/>
      <w:footerReference w:type="first" r:id="rId17"/>
      <w:pgSz w:w="12240" w:h="15840"/>
      <w:pgMar w:top="1620" w:right="1440" w:bottom="630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BD780D" w14:textId="77777777" w:rsidR="001268FB" w:rsidRDefault="001268FB" w:rsidP="00387E78">
      <w:pPr>
        <w:spacing w:after="0" w:line="240" w:lineRule="auto"/>
      </w:pPr>
      <w:r>
        <w:separator/>
      </w:r>
    </w:p>
  </w:endnote>
  <w:endnote w:type="continuationSeparator" w:id="0">
    <w:p w14:paraId="2D291C63" w14:textId="77777777" w:rsidR="001268FB" w:rsidRDefault="001268FB" w:rsidP="00387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426D4D" w14:textId="72E78CDD" w:rsidR="00256B7E" w:rsidRDefault="004D378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813F864" wp14:editId="5E7FCD52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2" name="Text Box 2" descr="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D376C67" w14:textId="02469B5D" w:rsidR="004D378E" w:rsidRPr="004D378E" w:rsidRDefault="004D378E" w:rsidP="004D378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4D378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13F86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Use" style="position:absolute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" filled="f" stroked="f">
              <v:textbox style="mso-fit-shape-to-text:t" inset="0,0,20pt,15pt">
                <w:txbxContent>
                  <w:p w14:paraId="6D376C67" w14:textId="02469B5D" w:rsidR="004D378E" w:rsidRPr="004D378E" w:rsidRDefault="004D378E" w:rsidP="004D378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4D378E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764762" w14:textId="22C927CF" w:rsidR="00256B7E" w:rsidRDefault="004D378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A090672" wp14:editId="6E70E561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1" name="Text Box 1" descr="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8213411" w14:textId="7CD72526" w:rsidR="004D378E" w:rsidRPr="004D378E" w:rsidRDefault="004D378E" w:rsidP="004D378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4D378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09067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Internal Use" style="position:absolute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" filled="f" stroked="f">
              <v:textbox style="mso-fit-shape-to-text:t" inset="0,0,20pt,15pt">
                <w:txbxContent>
                  <w:p w14:paraId="08213411" w14:textId="7CD72526" w:rsidR="004D378E" w:rsidRPr="004D378E" w:rsidRDefault="004D378E" w:rsidP="004D378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4D378E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37D06C" w14:textId="77777777" w:rsidR="001268FB" w:rsidRDefault="001268FB" w:rsidP="00387E78">
      <w:pPr>
        <w:spacing w:after="0" w:line="240" w:lineRule="auto"/>
      </w:pPr>
      <w:r>
        <w:separator/>
      </w:r>
    </w:p>
  </w:footnote>
  <w:footnote w:type="continuationSeparator" w:id="0">
    <w:p w14:paraId="5B4C4E00" w14:textId="77777777" w:rsidR="001268FB" w:rsidRDefault="001268FB" w:rsidP="00387E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F35109" w14:textId="77777777" w:rsidR="00387E78" w:rsidRPr="00F87D3C" w:rsidRDefault="00000000">
    <w:pPr>
      <w:pStyle w:val="Header"/>
      <w:rPr>
        <w:rFonts w:ascii="Segoe UI" w:hAnsi="Segoe UI" w:cs="Segoe UI"/>
      </w:rPr>
    </w:pPr>
    <w:sdt>
      <w:sdtPr>
        <w:alias w:val="Name:"/>
        <w:tag w:val="Name:"/>
        <w:id w:val="1834419225"/>
        <w:temporary/>
        <w:showingPlcHdr/>
        <w15:appearance w15:val="hidden"/>
      </w:sdtPr>
      <w:sdtContent>
        <w:r w:rsidR="00256B7E" w:rsidRPr="00F87D3C">
          <w:rPr>
            <w:rFonts w:ascii="Segoe UI" w:hAnsi="Segoe UI" w:cs="Segoe UI"/>
          </w:rPr>
          <w:t>Name:</w:t>
        </w:r>
      </w:sdtContent>
    </w:sdt>
    <w:r w:rsidR="00387E78" w:rsidRPr="00F87D3C">
      <w:rPr>
        <w:rFonts w:ascii="Segoe UI" w:hAnsi="Segoe UI" w:cs="Segoe UI"/>
      </w:rPr>
      <w:tab/>
    </w:r>
    <w:sdt>
      <w:sdtPr>
        <w:alias w:val="Date:"/>
        <w:tag w:val="Date:"/>
        <w:id w:val="1838813536"/>
        <w:temporary/>
        <w:showingPlcHdr/>
        <w15:appearance w15:val="hidden"/>
      </w:sdtPr>
      <w:sdtContent>
        <w:r w:rsidR="00256B7E" w:rsidRPr="00F87D3C">
          <w:rPr>
            <w:rFonts w:ascii="Segoe UI" w:hAnsi="Segoe UI" w:cs="Segoe UI"/>
          </w:rPr>
          <w:t>Date:</w:t>
        </w:r>
      </w:sdtContent>
    </w:sdt>
    <w:r w:rsidR="00387E78" w:rsidRPr="00F87D3C">
      <w:rPr>
        <w:rFonts w:ascii="Segoe UI" w:hAnsi="Segoe UI" w:cs="Segoe UI"/>
      </w:rPr>
      <w:tab/>
    </w:r>
    <w:sdt>
      <w:sdtPr>
        <w:alias w:val="Class:"/>
        <w:tag w:val="Class:"/>
        <w:id w:val="-808547195"/>
        <w:placeholder>
          <w:docPart w:val="02486BAF2C1646B082EB0572AC526126"/>
        </w:placeholder>
        <w:temporary/>
        <w:showingPlcHdr/>
        <w15:appearance w15:val="hidden"/>
      </w:sdtPr>
      <w:sdtContent>
        <w:r w:rsidR="00256B7E" w:rsidRPr="00F87D3C">
          <w:rPr>
            <w:rFonts w:ascii="Segoe UI" w:hAnsi="Segoe UI" w:cs="Segoe UI"/>
          </w:rPr>
          <w:t>Class: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0F3881"/>
    <w:multiLevelType w:val="multilevel"/>
    <w:tmpl w:val="CEEA9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26686B"/>
    <w:multiLevelType w:val="multilevel"/>
    <w:tmpl w:val="F90AA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CA01BB"/>
    <w:multiLevelType w:val="hybridMultilevel"/>
    <w:tmpl w:val="0CF8C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F7749F"/>
    <w:multiLevelType w:val="hybridMultilevel"/>
    <w:tmpl w:val="7BBA2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711C1"/>
    <w:multiLevelType w:val="multilevel"/>
    <w:tmpl w:val="7CDEC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AF75E59"/>
    <w:multiLevelType w:val="hybridMultilevel"/>
    <w:tmpl w:val="AC326E16"/>
    <w:lvl w:ilvl="0" w:tplc="B10A51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1EB14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3404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3EDE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EC36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6492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5090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72E3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4E7D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FEA3286"/>
    <w:multiLevelType w:val="multilevel"/>
    <w:tmpl w:val="000AC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2D37F6"/>
    <w:multiLevelType w:val="hybridMultilevel"/>
    <w:tmpl w:val="1C368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5A3CEF"/>
    <w:multiLevelType w:val="hybridMultilevel"/>
    <w:tmpl w:val="D0CEE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D5117A"/>
    <w:multiLevelType w:val="hybridMultilevel"/>
    <w:tmpl w:val="60ECA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BA3B02"/>
    <w:multiLevelType w:val="hybridMultilevel"/>
    <w:tmpl w:val="E932B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8D0388"/>
    <w:multiLevelType w:val="hybridMultilevel"/>
    <w:tmpl w:val="463A7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FF0C7D"/>
    <w:multiLevelType w:val="hybridMultilevel"/>
    <w:tmpl w:val="B05E8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5F536B"/>
    <w:multiLevelType w:val="multilevel"/>
    <w:tmpl w:val="F90AA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6426476">
    <w:abstractNumId w:val="12"/>
  </w:num>
  <w:num w:numId="2" w16cid:durableId="1164006731">
    <w:abstractNumId w:val="9"/>
  </w:num>
  <w:num w:numId="3" w16cid:durableId="63336778">
    <w:abstractNumId w:val="11"/>
  </w:num>
  <w:num w:numId="4" w16cid:durableId="2122414483">
    <w:abstractNumId w:val="5"/>
  </w:num>
  <w:num w:numId="5" w16cid:durableId="1452822386">
    <w:abstractNumId w:val="6"/>
  </w:num>
  <w:num w:numId="6" w16cid:durableId="927152771">
    <w:abstractNumId w:val="0"/>
  </w:num>
  <w:num w:numId="7" w16cid:durableId="1930120296">
    <w:abstractNumId w:val="4"/>
  </w:num>
  <w:num w:numId="8" w16cid:durableId="137460926">
    <w:abstractNumId w:val="8"/>
  </w:num>
  <w:num w:numId="9" w16cid:durableId="378668991">
    <w:abstractNumId w:val="10"/>
  </w:num>
  <w:num w:numId="10" w16cid:durableId="1072778118">
    <w:abstractNumId w:val="3"/>
  </w:num>
  <w:num w:numId="11" w16cid:durableId="1725174308">
    <w:abstractNumId w:val="2"/>
  </w:num>
  <w:num w:numId="12" w16cid:durableId="907305405">
    <w:abstractNumId w:val="7"/>
  </w:num>
  <w:num w:numId="13" w16cid:durableId="546112881">
    <w:abstractNumId w:val="13"/>
  </w:num>
  <w:num w:numId="14" w16cid:durableId="4429651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BD7"/>
    <w:rsid w:val="00083619"/>
    <w:rsid w:val="00087DE7"/>
    <w:rsid w:val="000C525A"/>
    <w:rsid w:val="000F4F08"/>
    <w:rsid w:val="001268FB"/>
    <w:rsid w:val="00130BD7"/>
    <w:rsid w:val="00175C97"/>
    <w:rsid w:val="001774BF"/>
    <w:rsid w:val="0022550F"/>
    <w:rsid w:val="00256B7E"/>
    <w:rsid w:val="0026702D"/>
    <w:rsid w:val="00346662"/>
    <w:rsid w:val="00371B6D"/>
    <w:rsid w:val="00372D63"/>
    <w:rsid w:val="00387E78"/>
    <w:rsid w:val="003F0CCB"/>
    <w:rsid w:val="004351A4"/>
    <w:rsid w:val="00441BF8"/>
    <w:rsid w:val="004570D7"/>
    <w:rsid w:val="004750AD"/>
    <w:rsid w:val="004A0D72"/>
    <w:rsid w:val="004A27A5"/>
    <w:rsid w:val="004D30BF"/>
    <w:rsid w:val="004D378E"/>
    <w:rsid w:val="004D7445"/>
    <w:rsid w:val="00512D4B"/>
    <w:rsid w:val="005934D2"/>
    <w:rsid w:val="005946A8"/>
    <w:rsid w:val="005D47DD"/>
    <w:rsid w:val="006216E7"/>
    <w:rsid w:val="006446F3"/>
    <w:rsid w:val="006602EB"/>
    <w:rsid w:val="007957BF"/>
    <w:rsid w:val="007E0A6A"/>
    <w:rsid w:val="008568DE"/>
    <w:rsid w:val="008D285A"/>
    <w:rsid w:val="00924B3E"/>
    <w:rsid w:val="00941888"/>
    <w:rsid w:val="00950C65"/>
    <w:rsid w:val="00951AE1"/>
    <w:rsid w:val="009529CA"/>
    <w:rsid w:val="00983D14"/>
    <w:rsid w:val="009A54A8"/>
    <w:rsid w:val="009B649C"/>
    <w:rsid w:val="009C44C5"/>
    <w:rsid w:val="009D6D4A"/>
    <w:rsid w:val="009E6B00"/>
    <w:rsid w:val="00A44C2A"/>
    <w:rsid w:val="00A835B2"/>
    <w:rsid w:val="00A848A4"/>
    <w:rsid w:val="00AB27A7"/>
    <w:rsid w:val="00AD3960"/>
    <w:rsid w:val="00B26E9E"/>
    <w:rsid w:val="00B71526"/>
    <w:rsid w:val="00BB56B0"/>
    <w:rsid w:val="00BD1E4E"/>
    <w:rsid w:val="00C139BE"/>
    <w:rsid w:val="00CC524A"/>
    <w:rsid w:val="00D003F3"/>
    <w:rsid w:val="00D10178"/>
    <w:rsid w:val="00D822E6"/>
    <w:rsid w:val="00D847C5"/>
    <w:rsid w:val="00DB5C96"/>
    <w:rsid w:val="00DE60ED"/>
    <w:rsid w:val="00E600D0"/>
    <w:rsid w:val="00E6793A"/>
    <w:rsid w:val="00EE45DC"/>
    <w:rsid w:val="00EF7704"/>
    <w:rsid w:val="00F05CA7"/>
    <w:rsid w:val="00F111A7"/>
    <w:rsid w:val="00F11CED"/>
    <w:rsid w:val="00F54FD4"/>
    <w:rsid w:val="00F87D3C"/>
    <w:rsid w:val="00FC0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A7DF44"/>
  <w15:chartTrackingRefBased/>
  <w15:docId w15:val="{9535CD4D-46D2-40B3-BE1B-A6CA42E8E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3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888"/>
  </w:style>
  <w:style w:type="paragraph" w:styleId="Heading1">
    <w:name w:val="heading 1"/>
    <w:basedOn w:val="Normal"/>
    <w:link w:val="Heading1Char"/>
    <w:uiPriority w:val="9"/>
    <w:qFormat/>
    <w:rsid w:val="00941888"/>
    <w:pPr>
      <w:spacing w:after="0"/>
      <w:contextualSpacing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1A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1888"/>
    <w:pPr>
      <w:tabs>
        <w:tab w:val="center" w:pos="4680"/>
        <w:tab w:val="right" w:pos="9360"/>
      </w:tabs>
      <w:spacing w:after="0" w:line="240" w:lineRule="auto"/>
    </w:pPr>
    <w:rPr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941888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941888"/>
    <w:pPr>
      <w:tabs>
        <w:tab w:val="center" w:pos="4680"/>
        <w:tab w:val="right" w:pos="9360"/>
      </w:tabs>
      <w:spacing w:after="0" w:line="240" w:lineRule="auto"/>
    </w:pPr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941888"/>
    <w:rPr>
      <w:sz w:val="22"/>
    </w:rPr>
  </w:style>
  <w:style w:type="table" w:styleId="TableGrid">
    <w:name w:val="Table Grid"/>
    <w:basedOn w:val="TableNormal"/>
    <w:uiPriority w:val="39"/>
    <w:rsid w:val="009418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94188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41888"/>
    <w:rPr>
      <w:rFonts w:eastAsiaTheme="majorEastAsia" w:cstheme="majorBidi"/>
      <w:b/>
      <w:sz w:val="24"/>
      <w:szCs w:val="32"/>
    </w:rPr>
  </w:style>
  <w:style w:type="paragraph" w:styleId="Title">
    <w:name w:val="Title"/>
    <w:basedOn w:val="Normal"/>
    <w:link w:val="TitleChar"/>
    <w:uiPriority w:val="1"/>
    <w:qFormat/>
    <w:rsid w:val="00941888"/>
    <w:pPr>
      <w:contextualSpacing/>
      <w:jc w:val="center"/>
    </w:pPr>
    <w:rPr>
      <w:rFonts w:asciiTheme="majorHAnsi" w:eastAsiaTheme="majorEastAsia" w:hAnsiTheme="majorHAnsi" w:cstheme="majorBidi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941888"/>
    <w:rPr>
      <w:rFonts w:asciiTheme="majorHAnsi" w:eastAsiaTheme="majorEastAsia" w:hAnsiTheme="majorHAnsi" w:cstheme="majorBidi"/>
      <w:kern w:val="28"/>
      <w:sz w:val="48"/>
      <w:szCs w:val="56"/>
    </w:rPr>
  </w:style>
  <w:style w:type="character" w:styleId="Strong">
    <w:name w:val="Strong"/>
    <w:basedOn w:val="DefaultParagraphFont"/>
    <w:uiPriority w:val="2"/>
    <w:qFormat/>
    <w:rsid w:val="00941888"/>
    <w:rPr>
      <w:b/>
      <w:bCs/>
    </w:rPr>
  </w:style>
  <w:style w:type="paragraph" w:customStyle="1" w:styleId="Normal-Italic">
    <w:name w:val="Normal - Italic"/>
    <w:basedOn w:val="Normal"/>
    <w:uiPriority w:val="4"/>
    <w:qFormat/>
    <w:rsid w:val="00941888"/>
    <w:pPr>
      <w:spacing w:after="1560"/>
      <w:contextualSpacing/>
    </w:pPr>
    <w:rPr>
      <w:i/>
    </w:rPr>
  </w:style>
  <w:style w:type="character" w:styleId="IntenseEmphasis">
    <w:name w:val="Intense Emphasis"/>
    <w:basedOn w:val="DefaultParagraphFont"/>
    <w:uiPriority w:val="3"/>
    <w:qFormat/>
    <w:rsid w:val="00941888"/>
    <w:rPr>
      <w:b/>
      <w:iCs/>
      <w:color w:val="auto"/>
      <w:sz w:val="28"/>
    </w:rPr>
  </w:style>
  <w:style w:type="character" w:styleId="PlaceholderText">
    <w:name w:val="Placeholder Text"/>
    <w:basedOn w:val="DefaultParagraphFont"/>
    <w:uiPriority w:val="99"/>
    <w:semiHidden/>
    <w:rsid w:val="00256B7E"/>
    <w:rPr>
      <w:color w:val="808080"/>
    </w:rPr>
  </w:style>
  <w:style w:type="paragraph" w:customStyle="1" w:styleId="Normal-SpaceAbove">
    <w:name w:val="Normal - Space Above"/>
    <w:basedOn w:val="Normal"/>
    <w:uiPriority w:val="5"/>
    <w:qFormat/>
    <w:rsid w:val="00941888"/>
    <w:pPr>
      <w:spacing w:before="360"/>
    </w:p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941888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941888"/>
    <w:rPr>
      <w:rFonts w:eastAsiaTheme="minorEastAsia"/>
      <w:color w:val="5A5A5A" w:themeColor="text1" w:themeTint="A5"/>
      <w:sz w:val="22"/>
      <w:szCs w:val="22"/>
    </w:rPr>
  </w:style>
  <w:style w:type="paragraph" w:styleId="ListParagraph">
    <w:name w:val="List Paragraph"/>
    <w:basedOn w:val="Normal"/>
    <w:uiPriority w:val="34"/>
    <w:unhideWhenUsed/>
    <w:qFormat/>
    <w:rsid w:val="00130B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46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46A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1A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B26E9E"/>
    <w:rPr>
      <w:color w:val="954F72" w:themeColor="followedHyperlink"/>
      <w:u w:val="single"/>
    </w:rPr>
  </w:style>
  <w:style w:type="character" w:customStyle="1" w:styleId="overflow-hidden">
    <w:name w:val="overflow-hidden"/>
    <w:basedOn w:val="DefaultParagraphFont"/>
    <w:rsid w:val="00BB56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4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17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39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9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6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23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28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125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76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2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2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42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14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180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49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7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en.wikipedia.org/wiki/Sentiment_analysis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en.wikipedia.org/wiki/Logistic_regression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hyperlink" Target="https://en.wikipedia.org/wiki/Linear_regression" TargetMode="External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ymondz\AppData\Roaming\Microsoft\Templates\Problem%20of%20the%20week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2486BAF2C1646B082EB0572AC526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A7DC3-E270-477A-A5D1-7E7D9E952BF8}"/>
      </w:docPartPr>
      <w:docPartBody>
        <w:p w:rsidR="00BB550F" w:rsidRDefault="00061B7E">
          <w:pPr>
            <w:pStyle w:val="02486BAF2C1646B082EB0572AC526126"/>
          </w:pPr>
          <w:r w:rsidRPr="00941888">
            <w:t>Final Answer Box: Put your final answer here. Describe or explain it in one complete sentence. (Do not just write a number.)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50F"/>
    <w:rsid w:val="00061B7E"/>
    <w:rsid w:val="001E13E8"/>
    <w:rsid w:val="00271B5D"/>
    <w:rsid w:val="00441BF8"/>
    <w:rsid w:val="004A27A5"/>
    <w:rsid w:val="004D30BF"/>
    <w:rsid w:val="00583851"/>
    <w:rsid w:val="005934D2"/>
    <w:rsid w:val="005A5E2F"/>
    <w:rsid w:val="0065464A"/>
    <w:rsid w:val="007C12F7"/>
    <w:rsid w:val="0084003A"/>
    <w:rsid w:val="00935464"/>
    <w:rsid w:val="00B71526"/>
    <w:rsid w:val="00BB550F"/>
    <w:rsid w:val="00C145F6"/>
    <w:rsid w:val="00D822E6"/>
    <w:rsid w:val="00EE4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3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"/>
    <w:qFormat/>
    <w:rPr>
      <w:b/>
      <w:bCs/>
    </w:rPr>
  </w:style>
  <w:style w:type="character" w:styleId="IntenseEmphasis">
    <w:name w:val="Intense Emphasis"/>
    <w:basedOn w:val="DefaultParagraphFont"/>
    <w:uiPriority w:val="3"/>
    <w:qFormat/>
    <w:rPr>
      <w:b/>
      <w:iCs/>
      <w:color w:val="auto"/>
      <w:sz w:val="28"/>
    </w:rPr>
  </w:style>
  <w:style w:type="paragraph" w:customStyle="1" w:styleId="02486BAF2C1646B082EB0572AC526126">
    <w:name w:val="02486BAF2C1646B082EB0572AC5261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Franklin Gothic Book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9E13A9F2-E247-40CC-BCCC-BD4A9F61DA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445B3B-A78D-46B3-B3CB-D4D4F88AE2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AEF5650-58C8-42B7-A400-B55AC193EB8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Metadata/LabelInfo.xml><?xml version="1.0" encoding="utf-8"?>
<clbl:labelList xmlns:clbl="http://schemas.microsoft.com/office/2020/mipLabelMetadata">
  <clbl:label id="{57e53b9a-5847-4aa6-af82-3eb4470f5436}" enabled="1" method="Standard" siteId="{06cf4af3-d7f7-4297-a868-5c36e5cfcb0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C:\Users\raymondz\AppData\Roaming\Microsoft\Templates\Problem of the week.dotx</Template>
  <TotalTime>1</TotalTime>
  <Pages>2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Zhang</dc:creator>
  <cp:keywords/>
  <dc:description/>
  <cp:lastModifiedBy>Microsoft Office User</cp:lastModifiedBy>
  <cp:revision>3</cp:revision>
  <dcterms:created xsi:type="dcterms:W3CDTF">2024-11-01T17:31:00Z</dcterms:created>
  <dcterms:modified xsi:type="dcterms:W3CDTF">2024-11-06T23:40:00Z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  <property fmtid="{D5CDD505-2E9C-101B-9397-08002B2CF9AE}" pid="3" name="ClassificationContentMarkingFooterShapeIds">
    <vt:lpwstr>1,2,3</vt:lpwstr>
  </property>
  <property fmtid="{D5CDD505-2E9C-101B-9397-08002B2CF9AE}" pid="4" name="ClassificationContentMarkingFooterFontProps">
    <vt:lpwstr>#000000,8,Calibri</vt:lpwstr>
  </property>
  <property fmtid="{D5CDD505-2E9C-101B-9397-08002B2CF9AE}" pid="5" name="ClassificationContentMarkingFooterText">
    <vt:lpwstr>Internal Use</vt:lpwstr>
  </property>
</Properties>
</file>